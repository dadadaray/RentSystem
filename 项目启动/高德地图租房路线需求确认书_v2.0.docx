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220" w:rsidRPr="00DE7738" w:rsidRDefault="00AC1220" w:rsidP="00157511">
      <w:pPr>
        <w:rPr>
          <w:sz w:val="36"/>
        </w:rPr>
      </w:pPr>
    </w:p>
    <w:p w:rsidR="00BE3FC1" w:rsidRPr="00DE7738" w:rsidRDefault="00BE3FC1" w:rsidP="00DE7738">
      <w:pPr>
        <w:rPr>
          <w:sz w:val="36"/>
        </w:rPr>
      </w:pPr>
    </w:p>
    <w:p w:rsidR="00BE3FC1" w:rsidRDefault="00BE3FC1" w:rsidP="00157511">
      <w:pPr>
        <w:rPr>
          <w:sz w:val="36"/>
        </w:rPr>
      </w:pPr>
    </w:p>
    <w:p w:rsidR="00157511" w:rsidRPr="00DE7738" w:rsidRDefault="00157511" w:rsidP="00157511">
      <w:pPr>
        <w:rPr>
          <w:sz w:val="36"/>
        </w:rPr>
      </w:pPr>
    </w:p>
    <w:p w:rsidR="00655C10" w:rsidRPr="00655C10" w:rsidRDefault="00C72F78" w:rsidP="004F454D">
      <w:pPr>
        <w:ind w:firstLine="420"/>
        <w:jc w:val="center"/>
        <w:rPr>
          <w:sz w:val="36"/>
        </w:rPr>
      </w:pPr>
      <w:r w:rsidRPr="00C72F78">
        <w:rPr>
          <w:rFonts w:hint="eastAsia"/>
          <w:sz w:val="36"/>
        </w:rPr>
        <w:t>高德地图租房路线</w:t>
      </w:r>
      <w:r w:rsidR="002122FA" w:rsidRPr="00655C10">
        <w:rPr>
          <w:sz w:val="36"/>
        </w:rPr>
        <w:t xml:space="preserve"> </w:t>
      </w:r>
    </w:p>
    <w:p w:rsidR="004F454D" w:rsidRDefault="004F454D" w:rsidP="004F454D">
      <w:pPr>
        <w:ind w:firstLine="420"/>
        <w:jc w:val="center"/>
        <w:rPr>
          <w:sz w:val="36"/>
        </w:rPr>
      </w:pPr>
      <w:r w:rsidRPr="004F454D">
        <w:rPr>
          <w:rFonts w:hint="eastAsia"/>
          <w:sz w:val="36"/>
        </w:rPr>
        <w:t>需求确认书</w:t>
      </w:r>
    </w:p>
    <w:p w:rsidR="009D6844" w:rsidRPr="00DE7738" w:rsidRDefault="009D6844" w:rsidP="004F454D">
      <w:pPr>
        <w:ind w:firstLine="420"/>
        <w:jc w:val="center"/>
      </w:pPr>
    </w:p>
    <w:p w:rsidR="004F454D" w:rsidRPr="009D6844" w:rsidRDefault="009D6844" w:rsidP="004F454D">
      <w:pPr>
        <w:ind w:firstLine="420"/>
        <w:jc w:val="center"/>
        <w:rPr>
          <w:sz w:val="24"/>
        </w:rPr>
      </w:pPr>
      <w:proofErr w:type="spellStart"/>
      <w:r w:rsidRPr="009D6844">
        <w:rPr>
          <w:rFonts w:hint="eastAsia"/>
          <w:sz w:val="24"/>
        </w:rPr>
        <w:t>Ver</w:t>
      </w:r>
      <w:proofErr w:type="spellEnd"/>
      <w:r w:rsidR="0046113C">
        <w:rPr>
          <w:rFonts w:hint="eastAsia"/>
          <w:sz w:val="24"/>
        </w:rPr>
        <w:t>:</w:t>
      </w:r>
    </w:p>
    <w:p w:rsidR="004F454D" w:rsidRDefault="004F454D" w:rsidP="00DB028C">
      <w:pPr>
        <w:ind w:firstLine="420"/>
      </w:pPr>
    </w:p>
    <w:p w:rsidR="004F454D" w:rsidRDefault="004F454D" w:rsidP="00DB028C">
      <w:pPr>
        <w:ind w:firstLine="420"/>
      </w:pPr>
    </w:p>
    <w:p w:rsidR="004F454D" w:rsidRDefault="004F454D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DB028C">
      <w:pPr>
        <w:ind w:firstLine="420"/>
      </w:pPr>
    </w:p>
    <w:p w:rsidR="005B4462" w:rsidRDefault="005B4462" w:rsidP="005B4462"/>
    <w:p w:rsidR="005B4462" w:rsidRDefault="005B4462" w:rsidP="00703A76">
      <w:pPr>
        <w:ind w:left="5040" w:right="840" w:firstLine="420"/>
      </w:pPr>
      <w:r>
        <w:rPr>
          <w:rFonts w:hint="eastAsia"/>
        </w:rPr>
        <w:t>客户方签字：</w:t>
      </w:r>
    </w:p>
    <w:p w:rsidR="005B4462" w:rsidRPr="005B4462" w:rsidRDefault="005B4462" w:rsidP="005B4462">
      <w:pPr>
        <w:ind w:firstLine="420"/>
        <w:jc w:val="right"/>
      </w:pPr>
    </w:p>
    <w:p w:rsidR="005B4462" w:rsidRDefault="005B4462" w:rsidP="005B4462">
      <w:pPr>
        <w:ind w:left="4200" w:right="840" w:firstLine="420"/>
        <w:jc w:val="center"/>
      </w:pPr>
      <w:r>
        <w:rPr>
          <w:rFonts w:hint="eastAsia"/>
        </w:rPr>
        <w:t>项目负责人签字：</w:t>
      </w:r>
    </w:p>
    <w:p w:rsidR="005B4462" w:rsidRDefault="005B4462" w:rsidP="00DB028C">
      <w:pPr>
        <w:ind w:firstLine="420"/>
      </w:pPr>
    </w:p>
    <w:p w:rsidR="002F626D" w:rsidRPr="005B4462" w:rsidRDefault="002F626D" w:rsidP="005B4462">
      <w:r>
        <w:br w:type="page"/>
      </w:r>
    </w:p>
    <w:bookmarkStart w:id="0" w:name="_Toc29046805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222158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C243B" w:rsidRDefault="00BC243B">
          <w:pPr>
            <w:pStyle w:val="TOC"/>
          </w:pPr>
          <w:r>
            <w:rPr>
              <w:lang w:val="zh-CN"/>
            </w:rPr>
            <w:t>目录</w:t>
          </w:r>
        </w:p>
        <w:p w:rsidR="00CF7169" w:rsidRDefault="00BC243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025545" w:history="1">
            <w:r w:rsidR="00CF7169" w:rsidRPr="009306C0">
              <w:rPr>
                <w:rStyle w:val="a8"/>
                <w:noProof/>
              </w:rPr>
              <w:t>1</w:t>
            </w:r>
            <w:r w:rsidR="00CF7169">
              <w:rPr>
                <w:noProof/>
              </w:rPr>
              <w:tab/>
            </w:r>
            <w:r w:rsidR="00CF7169" w:rsidRPr="009306C0">
              <w:rPr>
                <w:rStyle w:val="a8"/>
                <w:rFonts w:hint="eastAsia"/>
                <w:noProof/>
              </w:rPr>
              <w:t>概述</w:t>
            </w:r>
            <w:r w:rsidR="00CF7169">
              <w:rPr>
                <w:noProof/>
                <w:webHidden/>
              </w:rPr>
              <w:tab/>
            </w:r>
            <w:r w:rsidR="00CF7169">
              <w:rPr>
                <w:noProof/>
                <w:webHidden/>
              </w:rPr>
              <w:fldChar w:fldCharType="begin"/>
            </w:r>
            <w:r w:rsidR="00CF7169">
              <w:rPr>
                <w:noProof/>
                <w:webHidden/>
              </w:rPr>
              <w:instrText xml:space="preserve"> PAGEREF _Toc482025545 \h </w:instrText>
            </w:r>
            <w:r w:rsidR="00CF7169">
              <w:rPr>
                <w:noProof/>
                <w:webHidden/>
              </w:rPr>
            </w:r>
            <w:r w:rsidR="00CF7169">
              <w:rPr>
                <w:noProof/>
                <w:webHidden/>
              </w:rPr>
              <w:fldChar w:fldCharType="separate"/>
            </w:r>
            <w:r w:rsidR="00CF7169">
              <w:rPr>
                <w:noProof/>
                <w:webHidden/>
              </w:rPr>
              <w:t>3</w:t>
            </w:r>
            <w:r w:rsidR="00CF7169">
              <w:rPr>
                <w:noProof/>
                <w:webHidden/>
              </w:rPr>
              <w:fldChar w:fldCharType="end"/>
            </w:r>
          </w:hyperlink>
        </w:p>
        <w:p w:rsidR="00CF7169" w:rsidRDefault="0079519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025546" w:history="1">
            <w:r w:rsidR="00CF7169" w:rsidRPr="009306C0">
              <w:rPr>
                <w:rStyle w:val="a8"/>
                <w:noProof/>
              </w:rPr>
              <w:t>1.1</w:t>
            </w:r>
            <w:r w:rsidR="00CF7169">
              <w:rPr>
                <w:noProof/>
              </w:rPr>
              <w:tab/>
            </w:r>
            <w:r w:rsidR="00CF7169" w:rsidRPr="009306C0">
              <w:rPr>
                <w:rStyle w:val="a8"/>
                <w:rFonts w:hint="eastAsia"/>
                <w:noProof/>
              </w:rPr>
              <w:t>编写目的</w:t>
            </w:r>
            <w:r w:rsidR="00CF7169">
              <w:rPr>
                <w:noProof/>
                <w:webHidden/>
              </w:rPr>
              <w:tab/>
            </w:r>
            <w:r w:rsidR="00CF7169">
              <w:rPr>
                <w:noProof/>
                <w:webHidden/>
              </w:rPr>
              <w:fldChar w:fldCharType="begin"/>
            </w:r>
            <w:r w:rsidR="00CF7169">
              <w:rPr>
                <w:noProof/>
                <w:webHidden/>
              </w:rPr>
              <w:instrText xml:space="preserve"> PAGEREF _Toc482025546 \h </w:instrText>
            </w:r>
            <w:r w:rsidR="00CF7169">
              <w:rPr>
                <w:noProof/>
                <w:webHidden/>
              </w:rPr>
            </w:r>
            <w:r w:rsidR="00CF7169">
              <w:rPr>
                <w:noProof/>
                <w:webHidden/>
              </w:rPr>
              <w:fldChar w:fldCharType="separate"/>
            </w:r>
            <w:r w:rsidR="00CF7169">
              <w:rPr>
                <w:noProof/>
                <w:webHidden/>
              </w:rPr>
              <w:t>3</w:t>
            </w:r>
            <w:r w:rsidR="00CF7169">
              <w:rPr>
                <w:noProof/>
                <w:webHidden/>
              </w:rPr>
              <w:fldChar w:fldCharType="end"/>
            </w:r>
          </w:hyperlink>
        </w:p>
        <w:p w:rsidR="00CF7169" w:rsidRDefault="0079519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025547" w:history="1">
            <w:r w:rsidR="00CF7169" w:rsidRPr="009306C0">
              <w:rPr>
                <w:rStyle w:val="a8"/>
                <w:noProof/>
              </w:rPr>
              <w:t>1.2</w:t>
            </w:r>
            <w:r w:rsidR="00CF7169">
              <w:rPr>
                <w:noProof/>
              </w:rPr>
              <w:tab/>
            </w:r>
            <w:r w:rsidR="00CF7169" w:rsidRPr="009306C0">
              <w:rPr>
                <w:rStyle w:val="a8"/>
                <w:rFonts w:hint="eastAsia"/>
                <w:noProof/>
              </w:rPr>
              <w:t>项目背景</w:t>
            </w:r>
            <w:r w:rsidR="00CF7169">
              <w:rPr>
                <w:noProof/>
                <w:webHidden/>
              </w:rPr>
              <w:tab/>
            </w:r>
            <w:r w:rsidR="00CF7169">
              <w:rPr>
                <w:noProof/>
                <w:webHidden/>
              </w:rPr>
              <w:fldChar w:fldCharType="begin"/>
            </w:r>
            <w:r w:rsidR="00CF7169">
              <w:rPr>
                <w:noProof/>
                <w:webHidden/>
              </w:rPr>
              <w:instrText xml:space="preserve"> PAGEREF _Toc482025547 \h </w:instrText>
            </w:r>
            <w:r w:rsidR="00CF7169">
              <w:rPr>
                <w:noProof/>
                <w:webHidden/>
              </w:rPr>
            </w:r>
            <w:r w:rsidR="00CF7169">
              <w:rPr>
                <w:noProof/>
                <w:webHidden/>
              </w:rPr>
              <w:fldChar w:fldCharType="separate"/>
            </w:r>
            <w:r w:rsidR="00CF7169">
              <w:rPr>
                <w:noProof/>
                <w:webHidden/>
              </w:rPr>
              <w:t>3</w:t>
            </w:r>
            <w:r w:rsidR="00CF7169">
              <w:rPr>
                <w:noProof/>
                <w:webHidden/>
              </w:rPr>
              <w:fldChar w:fldCharType="end"/>
            </w:r>
          </w:hyperlink>
        </w:p>
        <w:p w:rsidR="00CF7169" w:rsidRDefault="0079519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025548" w:history="1">
            <w:r w:rsidR="00CF7169" w:rsidRPr="009306C0">
              <w:rPr>
                <w:rStyle w:val="a8"/>
                <w:noProof/>
              </w:rPr>
              <w:t>1.3</w:t>
            </w:r>
            <w:r w:rsidR="00CF7169">
              <w:rPr>
                <w:noProof/>
              </w:rPr>
              <w:tab/>
            </w:r>
            <w:r w:rsidR="00CF7169" w:rsidRPr="009306C0">
              <w:rPr>
                <w:rStyle w:val="a8"/>
                <w:rFonts w:hint="eastAsia"/>
                <w:noProof/>
              </w:rPr>
              <w:t>文档团队</w:t>
            </w:r>
            <w:r w:rsidR="00CF7169">
              <w:rPr>
                <w:noProof/>
                <w:webHidden/>
              </w:rPr>
              <w:tab/>
            </w:r>
            <w:r w:rsidR="00CF7169">
              <w:rPr>
                <w:noProof/>
                <w:webHidden/>
              </w:rPr>
              <w:fldChar w:fldCharType="begin"/>
            </w:r>
            <w:r w:rsidR="00CF7169">
              <w:rPr>
                <w:noProof/>
                <w:webHidden/>
              </w:rPr>
              <w:instrText xml:space="preserve"> PAGEREF _Toc482025548 \h </w:instrText>
            </w:r>
            <w:r w:rsidR="00CF7169">
              <w:rPr>
                <w:noProof/>
                <w:webHidden/>
              </w:rPr>
            </w:r>
            <w:r w:rsidR="00CF7169">
              <w:rPr>
                <w:noProof/>
                <w:webHidden/>
              </w:rPr>
              <w:fldChar w:fldCharType="separate"/>
            </w:r>
            <w:r w:rsidR="00CF7169">
              <w:rPr>
                <w:noProof/>
                <w:webHidden/>
              </w:rPr>
              <w:t>3</w:t>
            </w:r>
            <w:r w:rsidR="00CF7169">
              <w:rPr>
                <w:noProof/>
                <w:webHidden/>
              </w:rPr>
              <w:fldChar w:fldCharType="end"/>
            </w:r>
          </w:hyperlink>
        </w:p>
        <w:p w:rsidR="00CF7169" w:rsidRDefault="0079519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025549" w:history="1">
            <w:r w:rsidR="00CF7169" w:rsidRPr="009306C0">
              <w:rPr>
                <w:rStyle w:val="a8"/>
                <w:noProof/>
              </w:rPr>
              <w:t>1.4</w:t>
            </w:r>
            <w:r w:rsidR="00CF7169">
              <w:rPr>
                <w:noProof/>
              </w:rPr>
              <w:tab/>
            </w:r>
            <w:r w:rsidR="00CF7169" w:rsidRPr="009306C0">
              <w:rPr>
                <w:rStyle w:val="a8"/>
                <w:rFonts w:hint="eastAsia"/>
                <w:noProof/>
              </w:rPr>
              <w:t>项目管理团队</w:t>
            </w:r>
            <w:r w:rsidR="00CF7169">
              <w:rPr>
                <w:noProof/>
                <w:webHidden/>
              </w:rPr>
              <w:tab/>
            </w:r>
            <w:r w:rsidR="00CF7169">
              <w:rPr>
                <w:noProof/>
                <w:webHidden/>
              </w:rPr>
              <w:fldChar w:fldCharType="begin"/>
            </w:r>
            <w:r w:rsidR="00CF7169">
              <w:rPr>
                <w:noProof/>
                <w:webHidden/>
              </w:rPr>
              <w:instrText xml:space="preserve"> PAGEREF _Toc482025549 \h </w:instrText>
            </w:r>
            <w:r w:rsidR="00CF7169">
              <w:rPr>
                <w:noProof/>
                <w:webHidden/>
              </w:rPr>
            </w:r>
            <w:r w:rsidR="00CF7169">
              <w:rPr>
                <w:noProof/>
                <w:webHidden/>
              </w:rPr>
              <w:fldChar w:fldCharType="separate"/>
            </w:r>
            <w:r w:rsidR="00CF7169">
              <w:rPr>
                <w:noProof/>
                <w:webHidden/>
              </w:rPr>
              <w:t>3</w:t>
            </w:r>
            <w:r w:rsidR="00CF7169">
              <w:rPr>
                <w:noProof/>
                <w:webHidden/>
              </w:rPr>
              <w:fldChar w:fldCharType="end"/>
            </w:r>
          </w:hyperlink>
        </w:p>
        <w:p w:rsidR="00CF7169" w:rsidRDefault="0079519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025550" w:history="1">
            <w:r w:rsidR="00CF7169" w:rsidRPr="009306C0">
              <w:rPr>
                <w:rStyle w:val="a8"/>
                <w:noProof/>
              </w:rPr>
              <w:t>1.5</w:t>
            </w:r>
            <w:r w:rsidR="00CF7169">
              <w:rPr>
                <w:noProof/>
              </w:rPr>
              <w:tab/>
            </w:r>
            <w:r w:rsidR="00CF7169" w:rsidRPr="009306C0">
              <w:rPr>
                <w:rStyle w:val="a8"/>
                <w:rFonts w:hint="eastAsia"/>
                <w:noProof/>
              </w:rPr>
              <w:t>项目假设与约束</w:t>
            </w:r>
            <w:r w:rsidR="00CF7169">
              <w:rPr>
                <w:noProof/>
                <w:webHidden/>
              </w:rPr>
              <w:tab/>
            </w:r>
            <w:r w:rsidR="00CF7169">
              <w:rPr>
                <w:noProof/>
                <w:webHidden/>
              </w:rPr>
              <w:fldChar w:fldCharType="begin"/>
            </w:r>
            <w:r w:rsidR="00CF7169">
              <w:rPr>
                <w:noProof/>
                <w:webHidden/>
              </w:rPr>
              <w:instrText xml:space="preserve"> PAGEREF _Toc482025550 \h </w:instrText>
            </w:r>
            <w:r w:rsidR="00CF7169">
              <w:rPr>
                <w:noProof/>
                <w:webHidden/>
              </w:rPr>
            </w:r>
            <w:r w:rsidR="00CF7169">
              <w:rPr>
                <w:noProof/>
                <w:webHidden/>
              </w:rPr>
              <w:fldChar w:fldCharType="separate"/>
            </w:r>
            <w:r w:rsidR="00CF7169">
              <w:rPr>
                <w:noProof/>
                <w:webHidden/>
              </w:rPr>
              <w:t>3</w:t>
            </w:r>
            <w:r w:rsidR="00CF7169">
              <w:rPr>
                <w:noProof/>
                <w:webHidden/>
              </w:rPr>
              <w:fldChar w:fldCharType="end"/>
            </w:r>
          </w:hyperlink>
        </w:p>
        <w:p w:rsidR="00CF7169" w:rsidRDefault="0079519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2025551" w:history="1">
            <w:r w:rsidR="00CF7169" w:rsidRPr="009306C0">
              <w:rPr>
                <w:rStyle w:val="a8"/>
                <w:noProof/>
              </w:rPr>
              <w:t>2</w:t>
            </w:r>
            <w:r w:rsidR="00CF7169">
              <w:rPr>
                <w:noProof/>
              </w:rPr>
              <w:tab/>
            </w:r>
            <w:r w:rsidR="00CF7169" w:rsidRPr="009306C0">
              <w:rPr>
                <w:rStyle w:val="a8"/>
                <w:rFonts w:hint="eastAsia"/>
                <w:noProof/>
              </w:rPr>
              <w:t>项目前景与范围</w:t>
            </w:r>
            <w:r w:rsidR="00CF7169">
              <w:rPr>
                <w:noProof/>
                <w:webHidden/>
              </w:rPr>
              <w:tab/>
            </w:r>
            <w:r w:rsidR="00CF7169">
              <w:rPr>
                <w:noProof/>
                <w:webHidden/>
              </w:rPr>
              <w:fldChar w:fldCharType="begin"/>
            </w:r>
            <w:r w:rsidR="00CF7169">
              <w:rPr>
                <w:noProof/>
                <w:webHidden/>
              </w:rPr>
              <w:instrText xml:space="preserve"> PAGEREF _Toc482025551 \h </w:instrText>
            </w:r>
            <w:r w:rsidR="00CF7169">
              <w:rPr>
                <w:noProof/>
                <w:webHidden/>
              </w:rPr>
            </w:r>
            <w:r w:rsidR="00CF7169">
              <w:rPr>
                <w:noProof/>
                <w:webHidden/>
              </w:rPr>
              <w:fldChar w:fldCharType="separate"/>
            </w:r>
            <w:r w:rsidR="00CF7169">
              <w:rPr>
                <w:noProof/>
                <w:webHidden/>
              </w:rPr>
              <w:t>4</w:t>
            </w:r>
            <w:r w:rsidR="00CF7169">
              <w:rPr>
                <w:noProof/>
                <w:webHidden/>
              </w:rPr>
              <w:fldChar w:fldCharType="end"/>
            </w:r>
          </w:hyperlink>
        </w:p>
        <w:p w:rsidR="00CF7169" w:rsidRDefault="0079519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025552" w:history="1">
            <w:r w:rsidR="00CF7169" w:rsidRPr="009306C0">
              <w:rPr>
                <w:rStyle w:val="a8"/>
                <w:noProof/>
              </w:rPr>
              <w:t>2.1</w:t>
            </w:r>
            <w:r w:rsidR="00CF7169">
              <w:rPr>
                <w:noProof/>
              </w:rPr>
              <w:tab/>
            </w:r>
            <w:r w:rsidR="00CF7169" w:rsidRPr="009306C0">
              <w:rPr>
                <w:rStyle w:val="a8"/>
                <w:rFonts w:hint="eastAsia"/>
                <w:noProof/>
              </w:rPr>
              <w:t>项目前景</w:t>
            </w:r>
            <w:r w:rsidR="00CF7169">
              <w:rPr>
                <w:noProof/>
                <w:webHidden/>
              </w:rPr>
              <w:tab/>
            </w:r>
            <w:r w:rsidR="00CF7169">
              <w:rPr>
                <w:noProof/>
                <w:webHidden/>
              </w:rPr>
              <w:fldChar w:fldCharType="begin"/>
            </w:r>
            <w:r w:rsidR="00CF7169">
              <w:rPr>
                <w:noProof/>
                <w:webHidden/>
              </w:rPr>
              <w:instrText xml:space="preserve"> PAGEREF _Toc482025552 \h </w:instrText>
            </w:r>
            <w:r w:rsidR="00CF7169">
              <w:rPr>
                <w:noProof/>
                <w:webHidden/>
              </w:rPr>
            </w:r>
            <w:r w:rsidR="00CF7169">
              <w:rPr>
                <w:noProof/>
                <w:webHidden/>
              </w:rPr>
              <w:fldChar w:fldCharType="separate"/>
            </w:r>
            <w:r w:rsidR="00CF7169">
              <w:rPr>
                <w:noProof/>
                <w:webHidden/>
              </w:rPr>
              <w:t>4</w:t>
            </w:r>
            <w:r w:rsidR="00CF7169">
              <w:rPr>
                <w:noProof/>
                <w:webHidden/>
              </w:rPr>
              <w:fldChar w:fldCharType="end"/>
            </w:r>
          </w:hyperlink>
        </w:p>
        <w:p w:rsidR="00CF7169" w:rsidRDefault="0079519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025553" w:history="1">
            <w:r w:rsidR="00CF7169" w:rsidRPr="009306C0">
              <w:rPr>
                <w:rStyle w:val="a8"/>
                <w:noProof/>
              </w:rPr>
              <w:t>2.2</w:t>
            </w:r>
            <w:r w:rsidR="00CF7169">
              <w:rPr>
                <w:noProof/>
              </w:rPr>
              <w:tab/>
            </w:r>
            <w:r w:rsidR="00CF7169" w:rsidRPr="009306C0">
              <w:rPr>
                <w:rStyle w:val="a8"/>
                <w:rFonts w:hint="eastAsia"/>
                <w:noProof/>
              </w:rPr>
              <w:t>项目范围</w:t>
            </w:r>
            <w:r w:rsidR="00CF7169">
              <w:rPr>
                <w:noProof/>
                <w:webHidden/>
              </w:rPr>
              <w:tab/>
            </w:r>
            <w:r w:rsidR="00CF7169">
              <w:rPr>
                <w:noProof/>
                <w:webHidden/>
              </w:rPr>
              <w:fldChar w:fldCharType="begin"/>
            </w:r>
            <w:r w:rsidR="00CF7169">
              <w:rPr>
                <w:noProof/>
                <w:webHidden/>
              </w:rPr>
              <w:instrText xml:space="preserve"> PAGEREF _Toc482025553 \h </w:instrText>
            </w:r>
            <w:r w:rsidR="00CF7169">
              <w:rPr>
                <w:noProof/>
                <w:webHidden/>
              </w:rPr>
            </w:r>
            <w:r w:rsidR="00CF7169">
              <w:rPr>
                <w:noProof/>
                <w:webHidden/>
              </w:rPr>
              <w:fldChar w:fldCharType="separate"/>
            </w:r>
            <w:r w:rsidR="00CF7169">
              <w:rPr>
                <w:noProof/>
                <w:webHidden/>
              </w:rPr>
              <w:t>4</w:t>
            </w:r>
            <w:r w:rsidR="00CF7169">
              <w:rPr>
                <w:noProof/>
                <w:webHidden/>
              </w:rPr>
              <w:fldChar w:fldCharType="end"/>
            </w:r>
          </w:hyperlink>
        </w:p>
        <w:p w:rsidR="00CF7169" w:rsidRDefault="0079519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2025554" w:history="1">
            <w:r w:rsidR="00CF7169" w:rsidRPr="009306C0">
              <w:rPr>
                <w:rStyle w:val="a8"/>
                <w:noProof/>
              </w:rPr>
              <w:t>3</w:t>
            </w:r>
            <w:r w:rsidR="00CF7169">
              <w:rPr>
                <w:noProof/>
              </w:rPr>
              <w:tab/>
            </w:r>
            <w:r w:rsidR="00CF7169" w:rsidRPr="009306C0">
              <w:rPr>
                <w:rStyle w:val="a8"/>
                <w:rFonts w:hint="eastAsia"/>
                <w:noProof/>
              </w:rPr>
              <w:t>需求概述</w:t>
            </w:r>
            <w:r w:rsidR="00CF7169">
              <w:rPr>
                <w:noProof/>
                <w:webHidden/>
              </w:rPr>
              <w:tab/>
            </w:r>
            <w:r w:rsidR="00CF7169">
              <w:rPr>
                <w:noProof/>
                <w:webHidden/>
              </w:rPr>
              <w:fldChar w:fldCharType="begin"/>
            </w:r>
            <w:r w:rsidR="00CF7169">
              <w:rPr>
                <w:noProof/>
                <w:webHidden/>
              </w:rPr>
              <w:instrText xml:space="preserve"> PAGEREF _Toc482025554 \h </w:instrText>
            </w:r>
            <w:r w:rsidR="00CF7169">
              <w:rPr>
                <w:noProof/>
                <w:webHidden/>
              </w:rPr>
            </w:r>
            <w:r w:rsidR="00CF7169">
              <w:rPr>
                <w:noProof/>
                <w:webHidden/>
              </w:rPr>
              <w:fldChar w:fldCharType="separate"/>
            </w:r>
            <w:r w:rsidR="00CF7169">
              <w:rPr>
                <w:noProof/>
                <w:webHidden/>
              </w:rPr>
              <w:t>4</w:t>
            </w:r>
            <w:r w:rsidR="00CF7169">
              <w:rPr>
                <w:noProof/>
                <w:webHidden/>
              </w:rPr>
              <w:fldChar w:fldCharType="end"/>
            </w:r>
          </w:hyperlink>
        </w:p>
        <w:p w:rsidR="00CF7169" w:rsidRDefault="0079519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025555" w:history="1">
            <w:r w:rsidR="00CF7169" w:rsidRPr="009306C0">
              <w:rPr>
                <w:rStyle w:val="a8"/>
                <w:noProof/>
              </w:rPr>
              <w:t>3.1</w:t>
            </w:r>
            <w:r w:rsidR="00CF7169">
              <w:rPr>
                <w:noProof/>
              </w:rPr>
              <w:tab/>
            </w:r>
            <w:r w:rsidR="00CF7169" w:rsidRPr="009306C0">
              <w:rPr>
                <w:rStyle w:val="a8"/>
                <w:rFonts w:hint="eastAsia"/>
                <w:noProof/>
              </w:rPr>
              <w:t>角色</w:t>
            </w:r>
            <w:r w:rsidR="00CF7169" w:rsidRPr="009306C0">
              <w:rPr>
                <w:rStyle w:val="a8"/>
                <w:noProof/>
              </w:rPr>
              <w:t>(</w:t>
            </w:r>
            <w:r w:rsidR="00CF7169" w:rsidRPr="009306C0">
              <w:rPr>
                <w:rStyle w:val="a8"/>
                <w:rFonts w:hint="eastAsia"/>
                <w:noProof/>
              </w:rPr>
              <w:t>用户</w:t>
            </w:r>
            <w:r w:rsidR="00CF7169" w:rsidRPr="009306C0">
              <w:rPr>
                <w:rStyle w:val="a8"/>
                <w:noProof/>
              </w:rPr>
              <w:t>)</w:t>
            </w:r>
            <w:r w:rsidR="00CF7169" w:rsidRPr="009306C0">
              <w:rPr>
                <w:rStyle w:val="a8"/>
                <w:rFonts w:hint="eastAsia"/>
                <w:noProof/>
              </w:rPr>
              <w:t>分析</w:t>
            </w:r>
            <w:r w:rsidR="00CF7169">
              <w:rPr>
                <w:noProof/>
                <w:webHidden/>
              </w:rPr>
              <w:tab/>
            </w:r>
            <w:r w:rsidR="00CF7169">
              <w:rPr>
                <w:noProof/>
                <w:webHidden/>
              </w:rPr>
              <w:fldChar w:fldCharType="begin"/>
            </w:r>
            <w:r w:rsidR="00CF7169">
              <w:rPr>
                <w:noProof/>
                <w:webHidden/>
              </w:rPr>
              <w:instrText xml:space="preserve"> PAGEREF _Toc482025555 \h </w:instrText>
            </w:r>
            <w:r w:rsidR="00CF7169">
              <w:rPr>
                <w:noProof/>
                <w:webHidden/>
              </w:rPr>
            </w:r>
            <w:r w:rsidR="00CF7169">
              <w:rPr>
                <w:noProof/>
                <w:webHidden/>
              </w:rPr>
              <w:fldChar w:fldCharType="separate"/>
            </w:r>
            <w:r w:rsidR="00CF7169">
              <w:rPr>
                <w:noProof/>
                <w:webHidden/>
              </w:rPr>
              <w:t>4</w:t>
            </w:r>
            <w:r w:rsidR="00CF7169">
              <w:rPr>
                <w:noProof/>
                <w:webHidden/>
              </w:rPr>
              <w:fldChar w:fldCharType="end"/>
            </w:r>
          </w:hyperlink>
        </w:p>
        <w:p w:rsidR="00CF7169" w:rsidRDefault="0079519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025556" w:history="1">
            <w:r w:rsidR="00CF7169" w:rsidRPr="009306C0">
              <w:rPr>
                <w:rStyle w:val="a8"/>
                <w:noProof/>
              </w:rPr>
              <w:t>3.2</w:t>
            </w:r>
            <w:r w:rsidR="00CF7169">
              <w:rPr>
                <w:noProof/>
              </w:rPr>
              <w:tab/>
            </w:r>
            <w:r w:rsidR="00CF7169" w:rsidRPr="009306C0">
              <w:rPr>
                <w:rStyle w:val="a8"/>
                <w:rFonts w:hint="eastAsia"/>
                <w:noProof/>
              </w:rPr>
              <w:t>产品特性</w:t>
            </w:r>
            <w:r w:rsidR="00CF7169">
              <w:rPr>
                <w:noProof/>
                <w:webHidden/>
              </w:rPr>
              <w:tab/>
            </w:r>
            <w:r w:rsidR="00CF7169">
              <w:rPr>
                <w:noProof/>
                <w:webHidden/>
              </w:rPr>
              <w:fldChar w:fldCharType="begin"/>
            </w:r>
            <w:r w:rsidR="00CF7169">
              <w:rPr>
                <w:noProof/>
                <w:webHidden/>
              </w:rPr>
              <w:instrText xml:space="preserve"> PAGEREF _Toc482025556 \h </w:instrText>
            </w:r>
            <w:r w:rsidR="00CF7169">
              <w:rPr>
                <w:noProof/>
                <w:webHidden/>
              </w:rPr>
            </w:r>
            <w:r w:rsidR="00CF7169">
              <w:rPr>
                <w:noProof/>
                <w:webHidden/>
              </w:rPr>
              <w:fldChar w:fldCharType="separate"/>
            </w:r>
            <w:r w:rsidR="00CF7169">
              <w:rPr>
                <w:noProof/>
                <w:webHidden/>
              </w:rPr>
              <w:t>4</w:t>
            </w:r>
            <w:r w:rsidR="00CF7169">
              <w:rPr>
                <w:noProof/>
                <w:webHidden/>
              </w:rPr>
              <w:fldChar w:fldCharType="end"/>
            </w:r>
          </w:hyperlink>
        </w:p>
        <w:p w:rsidR="00CF7169" w:rsidRDefault="0079519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025557" w:history="1">
            <w:r w:rsidR="00CF7169" w:rsidRPr="009306C0">
              <w:rPr>
                <w:rStyle w:val="a8"/>
                <w:noProof/>
              </w:rPr>
              <w:t>3.3</w:t>
            </w:r>
            <w:r w:rsidR="00CF7169">
              <w:rPr>
                <w:noProof/>
              </w:rPr>
              <w:tab/>
            </w:r>
            <w:r w:rsidR="00CF7169" w:rsidRPr="009306C0">
              <w:rPr>
                <w:rStyle w:val="a8"/>
                <w:rFonts w:hint="eastAsia"/>
                <w:noProof/>
              </w:rPr>
              <w:t>功能列表</w:t>
            </w:r>
            <w:r w:rsidR="00CF7169">
              <w:rPr>
                <w:noProof/>
                <w:webHidden/>
              </w:rPr>
              <w:tab/>
            </w:r>
            <w:r w:rsidR="00CF7169">
              <w:rPr>
                <w:noProof/>
                <w:webHidden/>
              </w:rPr>
              <w:fldChar w:fldCharType="begin"/>
            </w:r>
            <w:r w:rsidR="00CF7169">
              <w:rPr>
                <w:noProof/>
                <w:webHidden/>
              </w:rPr>
              <w:instrText xml:space="preserve"> PAGEREF _Toc482025557 \h </w:instrText>
            </w:r>
            <w:r w:rsidR="00CF7169">
              <w:rPr>
                <w:noProof/>
                <w:webHidden/>
              </w:rPr>
            </w:r>
            <w:r w:rsidR="00CF7169">
              <w:rPr>
                <w:noProof/>
                <w:webHidden/>
              </w:rPr>
              <w:fldChar w:fldCharType="separate"/>
            </w:r>
            <w:r w:rsidR="00CF7169">
              <w:rPr>
                <w:noProof/>
                <w:webHidden/>
              </w:rPr>
              <w:t>5</w:t>
            </w:r>
            <w:r w:rsidR="00CF7169">
              <w:rPr>
                <w:noProof/>
                <w:webHidden/>
              </w:rPr>
              <w:fldChar w:fldCharType="end"/>
            </w:r>
          </w:hyperlink>
        </w:p>
        <w:p w:rsidR="00CF7169" w:rsidRDefault="0079519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025558" w:history="1">
            <w:r w:rsidR="00CF7169" w:rsidRPr="009306C0">
              <w:rPr>
                <w:rStyle w:val="a8"/>
                <w:noProof/>
              </w:rPr>
              <w:t>3.4</w:t>
            </w:r>
            <w:r w:rsidR="00CF7169">
              <w:rPr>
                <w:noProof/>
              </w:rPr>
              <w:tab/>
            </w:r>
            <w:r w:rsidR="00CF7169" w:rsidRPr="009306C0">
              <w:rPr>
                <w:rStyle w:val="a8"/>
                <w:rFonts w:hint="eastAsia"/>
                <w:noProof/>
              </w:rPr>
              <w:t>权限列表</w:t>
            </w:r>
            <w:r w:rsidR="00CF7169">
              <w:rPr>
                <w:noProof/>
                <w:webHidden/>
              </w:rPr>
              <w:tab/>
            </w:r>
            <w:r w:rsidR="00CF7169">
              <w:rPr>
                <w:noProof/>
                <w:webHidden/>
              </w:rPr>
              <w:fldChar w:fldCharType="begin"/>
            </w:r>
            <w:r w:rsidR="00CF7169">
              <w:rPr>
                <w:noProof/>
                <w:webHidden/>
              </w:rPr>
              <w:instrText xml:space="preserve"> PAGEREF _Toc482025558 \h </w:instrText>
            </w:r>
            <w:r w:rsidR="00CF7169">
              <w:rPr>
                <w:noProof/>
                <w:webHidden/>
              </w:rPr>
            </w:r>
            <w:r w:rsidR="00CF7169">
              <w:rPr>
                <w:noProof/>
                <w:webHidden/>
              </w:rPr>
              <w:fldChar w:fldCharType="separate"/>
            </w:r>
            <w:r w:rsidR="00CF7169">
              <w:rPr>
                <w:noProof/>
                <w:webHidden/>
              </w:rPr>
              <w:t>5</w:t>
            </w:r>
            <w:r w:rsidR="00CF7169">
              <w:rPr>
                <w:noProof/>
                <w:webHidden/>
              </w:rPr>
              <w:fldChar w:fldCharType="end"/>
            </w:r>
          </w:hyperlink>
        </w:p>
        <w:p w:rsidR="00CF7169" w:rsidRDefault="0079519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2025559" w:history="1">
            <w:r w:rsidR="00CF7169" w:rsidRPr="009306C0">
              <w:rPr>
                <w:rStyle w:val="a8"/>
                <w:noProof/>
              </w:rPr>
              <w:t>4</w:t>
            </w:r>
            <w:r w:rsidR="00CF7169">
              <w:rPr>
                <w:noProof/>
              </w:rPr>
              <w:tab/>
            </w:r>
            <w:r w:rsidR="00CF7169" w:rsidRPr="009306C0">
              <w:rPr>
                <w:rStyle w:val="a8"/>
                <w:rFonts w:hint="eastAsia"/>
                <w:noProof/>
              </w:rPr>
              <w:t>功能性需求</w:t>
            </w:r>
            <w:r w:rsidR="00CF7169">
              <w:rPr>
                <w:noProof/>
                <w:webHidden/>
              </w:rPr>
              <w:tab/>
            </w:r>
            <w:r w:rsidR="00CF7169">
              <w:rPr>
                <w:noProof/>
                <w:webHidden/>
              </w:rPr>
              <w:fldChar w:fldCharType="begin"/>
            </w:r>
            <w:r w:rsidR="00CF7169">
              <w:rPr>
                <w:noProof/>
                <w:webHidden/>
              </w:rPr>
              <w:instrText xml:space="preserve"> PAGEREF _Toc482025559 \h </w:instrText>
            </w:r>
            <w:r w:rsidR="00CF7169">
              <w:rPr>
                <w:noProof/>
                <w:webHidden/>
              </w:rPr>
            </w:r>
            <w:r w:rsidR="00CF7169">
              <w:rPr>
                <w:noProof/>
                <w:webHidden/>
              </w:rPr>
              <w:fldChar w:fldCharType="separate"/>
            </w:r>
            <w:r w:rsidR="00CF7169">
              <w:rPr>
                <w:noProof/>
                <w:webHidden/>
              </w:rPr>
              <w:t>5</w:t>
            </w:r>
            <w:r w:rsidR="00CF7169">
              <w:rPr>
                <w:noProof/>
                <w:webHidden/>
              </w:rPr>
              <w:fldChar w:fldCharType="end"/>
            </w:r>
          </w:hyperlink>
        </w:p>
        <w:p w:rsidR="00CF7169" w:rsidRDefault="0079519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025560" w:history="1">
            <w:r w:rsidR="00CF7169" w:rsidRPr="009306C0">
              <w:rPr>
                <w:rStyle w:val="a8"/>
                <w:noProof/>
                <w:lang w:eastAsia="en-US"/>
              </w:rPr>
              <w:t>4.1</w:t>
            </w:r>
            <w:r w:rsidR="00CF7169">
              <w:rPr>
                <w:noProof/>
              </w:rPr>
              <w:tab/>
            </w:r>
            <w:r w:rsidR="00CF7169" w:rsidRPr="009306C0">
              <w:rPr>
                <w:rStyle w:val="a8"/>
                <w:rFonts w:hint="eastAsia"/>
                <w:noProof/>
              </w:rPr>
              <w:t>扩展性</w:t>
            </w:r>
            <w:r w:rsidR="00CF7169">
              <w:rPr>
                <w:noProof/>
                <w:webHidden/>
              </w:rPr>
              <w:tab/>
            </w:r>
            <w:r w:rsidR="00CF7169">
              <w:rPr>
                <w:noProof/>
                <w:webHidden/>
              </w:rPr>
              <w:fldChar w:fldCharType="begin"/>
            </w:r>
            <w:r w:rsidR="00CF7169">
              <w:rPr>
                <w:noProof/>
                <w:webHidden/>
              </w:rPr>
              <w:instrText xml:space="preserve"> PAGEREF _Toc482025560 \h </w:instrText>
            </w:r>
            <w:r w:rsidR="00CF7169">
              <w:rPr>
                <w:noProof/>
                <w:webHidden/>
              </w:rPr>
            </w:r>
            <w:r w:rsidR="00CF7169">
              <w:rPr>
                <w:noProof/>
                <w:webHidden/>
              </w:rPr>
              <w:fldChar w:fldCharType="separate"/>
            </w:r>
            <w:r w:rsidR="00CF7169">
              <w:rPr>
                <w:noProof/>
                <w:webHidden/>
              </w:rPr>
              <w:t>8</w:t>
            </w:r>
            <w:r w:rsidR="00CF7169">
              <w:rPr>
                <w:noProof/>
                <w:webHidden/>
              </w:rPr>
              <w:fldChar w:fldCharType="end"/>
            </w:r>
          </w:hyperlink>
        </w:p>
        <w:p w:rsidR="00CF7169" w:rsidRDefault="0079519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025561" w:history="1">
            <w:r w:rsidR="00CF7169" w:rsidRPr="009306C0">
              <w:rPr>
                <w:rStyle w:val="a8"/>
                <w:noProof/>
                <w:lang w:eastAsia="en-US"/>
              </w:rPr>
              <w:t>4.2</w:t>
            </w:r>
            <w:r w:rsidR="00CF7169">
              <w:rPr>
                <w:noProof/>
              </w:rPr>
              <w:tab/>
            </w:r>
            <w:r w:rsidR="00CF7169" w:rsidRPr="009306C0">
              <w:rPr>
                <w:rStyle w:val="a8"/>
                <w:rFonts w:hint="eastAsia"/>
                <w:noProof/>
              </w:rPr>
              <w:t>安全性</w:t>
            </w:r>
            <w:r w:rsidR="00CF7169">
              <w:rPr>
                <w:noProof/>
                <w:webHidden/>
              </w:rPr>
              <w:tab/>
            </w:r>
            <w:r w:rsidR="00CF7169">
              <w:rPr>
                <w:noProof/>
                <w:webHidden/>
              </w:rPr>
              <w:fldChar w:fldCharType="begin"/>
            </w:r>
            <w:r w:rsidR="00CF7169">
              <w:rPr>
                <w:noProof/>
                <w:webHidden/>
              </w:rPr>
              <w:instrText xml:space="preserve"> PAGEREF _Toc482025561 \h </w:instrText>
            </w:r>
            <w:r w:rsidR="00CF7169">
              <w:rPr>
                <w:noProof/>
                <w:webHidden/>
              </w:rPr>
            </w:r>
            <w:r w:rsidR="00CF7169">
              <w:rPr>
                <w:noProof/>
                <w:webHidden/>
              </w:rPr>
              <w:fldChar w:fldCharType="separate"/>
            </w:r>
            <w:r w:rsidR="00CF7169">
              <w:rPr>
                <w:noProof/>
                <w:webHidden/>
              </w:rPr>
              <w:t>8</w:t>
            </w:r>
            <w:r w:rsidR="00CF7169">
              <w:rPr>
                <w:noProof/>
                <w:webHidden/>
              </w:rPr>
              <w:fldChar w:fldCharType="end"/>
            </w:r>
          </w:hyperlink>
        </w:p>
        <w:p w:rsidR="00CF7169" w:rsidRDefault="0079519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025562" w:history="1">
            <w:r w:rsidR="00CF7169" w:rsidRPr="009306C0">
              <w:rPr>
                <w:rStyle w:val="a8"/>
                <w:noProof/>
              </w:rPr>
              <w:t>4.3</w:t>
            </w:r>
            <w:r w:rsidR="00CF7169">
              <w:rPr>
                <w:noProof/>
              </w:rPr>
              <w:tab/>
            </w:r>
            <w:r w:rsidR="00CF7169" w:rsidRPr="009306C0">
              <w:rPr>
                <w:rStyle w:val="a8"/>
                <w:rFonts w:hint="eastAsia"/>
                <w:noProof/>
              </w:rPr>
              <w:t>可用性</w:t>
            </w:r>
            <w:r w:rsidR="00CF7169">
              <w:rPr>
                <w:noProof/>
                <w:webHidden/>
              </w:rPr>
              <w:tab/>
            </w:r>
            <w:r w:rsidR="00CF7169">
              <w:rPr>
                <w:noProof/>
                <w:webHidden/>
              </w:rPr>
              <w:fldChar w:fldCharType="begin"/>
            </w:r>
            <w:r w:rsidR="00CF7169">
              <w:rPr>
                <w:noProof/>
                <w:webHidden/>
              </w:rPr>
              <w:instrText xml:space="preserve"> PAGEREF _Toc482025562 \h </w:instrText>
            </w:r>
            <w:r w:rsidR="00CF7169">
              <w:rPr>
                <w:noProof/>
                <w:webHidden/>
              </w:rPr>
            </w:r>
            <w:r w:rsidR="00CF7169">
              <w:rPr>
                <w:noProof/>
                <w:webHidden/>
              </w:rPr>
              <w:fldChar w:fldCharType="separate"/>
            </w:r>
            <w:r w:rsidR="00CF7169">
              <w:rPr>
                <w:noProof/>
                <w:webHidden/>
              </w:rPr>
              <w:t>8</w:t>
            </w:r>
            <w:r w:rsidR="00CF7169">
              <w:rPr>
                <w:noProof/>
                <w:webHidden/>
              </w:rPr>
              <w:fldChar w:fldCharType="end"/>
            </w:r>
          </w:hyperlink>
        </w:p>
        <w:p w:rsidR="00CF7169" w:rsidRDefault="0079519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025563" w:history="1">
            <w:r w:rsidR="00CF7169" w:rsidRPr="009306C0">
              <w:rPr>
                <w:rStyle w:val="a8"/>
                <w:noProof/>
                <w:lang w:eastAsia="en-US"/>
              </w:rPr>
              <w:t>4.4</w:t>
            </w:r>
            <w:r w:rsidR="00CF7169">
              <w:rPr>
                <w:noProof/>
              </w:rPr>
              <w:tab/>
            </w:r>
            <w:r w:rsidR="00CF7169" w:rsidRPr="009306C0">
              <w:rPr>
                <w:rStyle w:val="a8"/>
                <w:rFonts w:hint="eastAsia"/>
                <w:noProof/>
              </w:rPr>
              <w:t>可靠性</w:t>
            </w:r>
            <w:r w:rsidR="00CF7169">
              <w:rPr>
                <w:noProof/>
                <w:webHidden/>
              </w:rPr>
              <w:tab/>
            </w:r>
            <w:r w:rsidR="00CF7169">
              <w:rPr>
                <w:noProof/>
                <w:webHidden/>
              </w:rPr>
              <w:fldChar w:fldCharType="begin"/>
            </w:r>
            <w:r w:rsidR="00CF7169">
              <w:rPr>
                <w:noProof/>
                <w:webHidden/>
              </w:rPr>
              <w:instrText xml:space="preserve"> PAGEREF _Toc482025563 \h </w:instrText>
            </w:r>
            <w:r w:rsidR="00CF7169">
              <w:rPr>
                <w:noProof/>
                <w:webHidden/>
              </w:rPr>
            </w:r>
            <w:r w:rsidR="00CF7169">
              <w:rPr>
                <w:noProof/>
                <w:webHidden/>
              </w:rPr>
              <w:fldChar w:fldCharType="separate"/>
            </w:r>
            <w:r w:rsidR="00CF7169">
              <w:rPr>
                <w:noProof/>
                <w:webHidden/>
              </w:rPr>
              <w:t>8</w:t>
            </w:r>
            <w:r w:rsidR="00CF7169">
              <w:rPr>
                <w:noProof/>
                <w:webHidden/>
              </w:rPr>
              <w:fldChar w:fldCharType="end"/>
            </w:r>
          </w:hyperlink>
        </w:p>
        <w:p w:rsidR="00CF7169" w:rsidRDefault="0079519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025564" w:history="1">
            <w:r w:rsidR="00CF7169" w:rsidRPr="009306C0">
              <w:rPr>
                <w:rStyle w:val="a8"/>
                <w:noProof/>
                <w:lang w:eastAsia="en-US"/>
              </w:rPr>
              <w:t>4.5</w:t>
            </w:r>
            <w:r w:rsidR="00CF7169">
              <w:rPr>
                <w:noProof/>
              </w:rPr>
              <w:tab/>
            </w:r>
            <w:r w:rsidR="00CF7169" w:rsidRPr="009306C0">
              <w:rPr>
                <w:rStyle w:val="a8"/>
                <w:rFonts w:hint="eastAsia"/>
                <w:noProof/>
              </w:rPr>
              <w:t>运营培训需求</w:t>
            </w:r>
            <w:r w:rsidR="00CF7169">
              <w:rPr>
                <w:noProof/>
                <w:webHidden/>
              </w:rPr>
              <w:tab/>
            </w:r>
            <w:r w:rsidR="00CF7169">
              <w:rPr>
                <w:noProof/>
                <w:webHidden/>
              </w:rPr>
              <w:fldChar w:fldCharType="begin"/>
            </w:r>
            <w:r w:rsidR="00CF7169">
              <w:rPr>
                <w:noProof/>
                <w:webHidden/>
              </w:rPr>
              <w:instrText xml:space="preserve"> PAGEREF _Toc482025564 \h </w:instrText>
            </w:r>
            <w:r w:rsidR="00CF7169">
              <w:rPr>
                <w:noProof/>
                <w:webHidden/>
              </w:rPr>
            </w:r>
            <w:r w:rsidR="00CF7169">
              <w:rPr>
                <w:noProof/>
                <w:webHidden/>
              </w:rPr>
              <w:fldChar w:fldCharType="separate"/>
            </w:r>
            <w:r w:rsidR="00CF7169">
              <w:rPr>
                <w:noProof/>
                <w:webHidden/>
              </w:rPr>
              <w:t>8</w:t>
            </w:r>
            <w:r w:rsidR="00CF7169">
              <w:rPr>
                <w:noProof/>
                <w:webHidden/>
              </w:rPr>
              <w:fldChar w:fldCharType="end"/>
            </w:r>
          </w:hyperlink>
        </w:p>
        <w:p w:rsidR="00CF7169" w:rsidRDefault="0079519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2025565" w:history="1">
            <w:r w:rsidR="00CF7169" w:rsidRPr="009306C0">
              <w:rPr>
                <w:rStyle w:val="a8"/>
                <w:noProof/>
              </w:rPr>
              <w:t>5</w:t>
            </w:r>
            <w:r w:rsidR="00CF7169">
              <w:rPr>
                <w:noProof/>
              </w:rPr>
              <w:tab/>
            </w:r>
            <w:r w:rsidR="00CF7169" w:rsidRPr="009306C0">
              <w:rPr>
                <w:rStyle w:val="a8"/>
                <w:rFonts w:hint="eastAsia"/>
                <w:noProof/>
              </w:rPr>
              <w:t>附录</w:t>
            </w:r>
            <w:r w:rsidR="00CF7169">
              <w:rPr>
                <w:noProof/>
                <w:webHidden/>
              </w:rPr>
              <w:tab/>
            </w:r>
            <w:r w:rsidR="00CF7169">
              <w:rPr>
                <w:noProof/>
                <w:webHidden/>
              </w:rPr>
              <w:fldChar w:fldCharType="begin"/>
            </w:r>
            <w:r w:rsidR="00CF7169">
              <w:rPr>
                <w:noProof/>
                <w:webHidden/>
              </w:rPr>
              <w:instrText xml:space="preserve"> PAGEREF _Toc482025565 \h </w:instrText>
            </w:r>
            <w:r w:rsidR="00CF7169">
              <w:rPr>
                <w:noProof/>
                <w:webHidden/>
              </w:rPr>
            </w:r>
            <w:r w:rsidR="00CF7169">
              <w:rPr>
                <w:noProof/>
                <w:webHidden/>
              </w:rPr>
              <w:fldChar w:fldCharType="separate"/>
            </w:r>
            <w:r w:rsidR="00CF7169">
              <w:rPr>
                <w:noProof/>
                <w:webHidden/>
              </w:rPr>
              <w:t>8</w:t>
            </w:r>
            <w:r w:rsidR="00CF7169">
              <w:rPr>
                <w:noProof/>
                <w:webHidden/>
              </w:rPr>
              <w:fldChar w:fldCharType="end"/>
            </w:r>
          </w:hyperlink>
        </w:p>
        <w:p w:rsidR="00CF7169" w:rsidRDefault="0079519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025566" w:history="1">
            <w:r w:rsidR="00CF7169" w:rsidRPr="009306C0">
              <w:rPr>
                <w:rStyle w:val="a8"/>
                <w:noProof/>
              </w:rPr>
              <w:t>5.1</w:t>
            </w:r>
            <w:r w:rsidR="00CF7169">
              <w:rPr>
                <w:noProof/>
              </w:rPr>
              <w:tab/>
            </w:r>
            <w:r w:rsidR="00CF7169" w:rsidRPr="009306C0">
              <w:rPr>
                <w:rStyle w:val="a8"/>
                <w:rFonts w:hint="eastAsia"/>
                <w:noProof/>
              </w:rPr>
              <w:t>修改记录</w:t>
            </w:r>
            <w:r w:rsidR="00CF7169">
              <w:rPr>
                <w:noProof/>
                <w:webHidden/>
              </w:rPr>
              <w:tab/>
            </w:r>
            <w:r w:rsidR="00CF7169">
              <w:rPr>
                <w:noProof/>
                <w:webHidden/>
              </w:rPr>
              <w:fldChar w:fldCharType="begin"/>
            </w:r>
            <w:r w:rsidR="00CF7169">
              <w:rPr>
                <w:noProof/>
                <w:webHidden/>
              </w:rPr>
              <w:instrText xml:space="preserve"> PAGEREF _Toc482025566 \h </w:instrText>
            </w:r>
            <w:r w:rsidR="00CF7169">
              <w:rPr>
                <w:noProof/>
                <w:webHidden/>
              </w:rPr>
            </w:r>
            <w:r w:rsidR="00CF7169">
              <w:rPr>
                <w:noProof/>
                <w:webHidden/>
              </w:rPr>
              <w:fldChar w:fldCharType="separate"/>
            </w:r>
            <w:r w:rsidR="00CF7169">
              <w:rPr>
                <w:noProof/>
                <w:webHidden/>
              </w:rPr>
              <w:t>8</w:t>
            </w:r>
            <w:r w:rsidR="00CF7169">
              <w:rPr>
                <w:noProof/>
                <w:webHidden/>
              </w:rPr>
              <w:fldChar w:fldCharType="end"/>
            </w:r>
          </w:hyperlink>
        </w:p>
        <w:p w:rsidR="00BC243B" w:rsidRDefault="00BC243B">
          <w:r>
            <w:fldChar w:fldCharType="end"/>
          </w:r>
        </w:p>
      </w:sdtContent>
    </w:sdt>
    <w:p w:rsidR="00F57D36" w:rsidRDefault="00F57D36">
      <w:r>
        <w:rPr>
          <w:b/>
          <w:bCs/>
        </w:rPr>
        <w:br w:type="page"/>
      </w:r>
    </w:p>
    <w:p w:rsidR="004F454D" w:rsidRDefault="002F626D" w:rsidP="00F57D36">
      <w:pPr>
        <w:pStyle w:val="1"/>
      </w:pPr>
      <w:bookmarkStart w:id="1" w:name="_Toc290468289"/>
      <w:bookmarkStart w:id="2" w:name="_Toc482025545"/>
      <w:r>
        <w:rPr>
          <w:rFonts w:hint="eastAsia"/>
        </w:rPr>
        <w:lastRenderedPageBreak/>
        <w:t>概述</w:t>
      </w:r>
      <w:bookmarkEnd w:id="0"/>
      <w:bookmarkEnd w:id="1"/>
      <w:bookmarkEnd w:id="2"/>
    </w:p>
    <w:p w:rsidR="002F626D" w:rsidRDefault="002F626D" w:rsidP="002F626D">
      <w:pPr>
        <w:pStyle w:val="2"/>
      </w:pPr>
      <w:bookmarkStart w:id="3" w:name="_Toc290468051"/>
      <w:bookmarkStart w:id="4" w:name="_Toc290468290"/>
      <w:bookmarkStart w:id="5" w:name="_Toc482025546"/>
      <w:r>
        <w:rPr>
          <w:rFonts w:hint="eastAsia"/>
        </w:rPr>
        <w:t>编写目的</w:t>
      </w:r>
      <w:bookmarkEnd w:id="3"/>
      <w:bookmarkEnd w:id="4"/>
      <w:bookmarkEnd w:id="5"/>
    </w:p>
    <w:p w:rsidR="00655C10" w:rsidRPr="005C62A1" w:rsidRDefault="00655C10" w:rsidP="005C62A1">
      <w:r>
        <w:rPr>
          <w:rFonts w:hint="eastAsia"/>
        </w:rPr>
        <w:t>本文档包含</w:t>
      </w:r>
      <w:r w:rsidR="00C72F78">
        <w:rPr>
          <w:rFonts w:hint="eastAsia"/>
        </w:rPr>
        <w:t>高德地图</w:t>
      </w:r>
      <w:r w:rsidR="00C72F78">
        <w:rPr>
          <w:rFonts w:hint="eastAsia"/>
        </w:rPr>
        <w:t>API</w:t>
      </w:r>
      <w:r w:rsidR="00C72F78">
        <w:rPr>
          <w:rFonts w:hint="eastAsia"/>
        </w:rPr>
        <w:t>租房路线规划</w:t>
      </w:r>
      <w:r>
        <w:rPr>
          <w:rFonts w:hint="eastAsia"/>
        </w:rPr>
        <w:t>的功能性需求以及非功能性需求方面的内容，由</w:t>
      </w:r>
      <w:r w:rsidR="00C72F78">
        <w:rPr>
          <w:rFonts w:hint="eastAsia"/>
        </w:rPr>
        <w:t>Vita</w:t>
      </w:r>
      <w:r w:rsidR="00A637D7">
        <w:t>项目小组</w:t>
      </w:r>
      <w:r>
        <w:rPr>
          <w:rFonts w:hint="eastAsia"/>
        </w:rPr>
        <w:t>整理完成，</w:t>
      </w:r>
      <w:r w:rsidRPr="00655C10">
        <w:rPr>
          <w:rFonts w:hint="eastAsia"/>
        </w:rPr>
        <w:t>本文档中所有出现界面原型部分，仅作为功能、流程等之辅助说明用途，不作为最终界面验收依据。界面相关的约束由界面原型文档补充说明。</w:t>
      </w:r>
    </w:p>
    <w:p w:rsidR="002F626D" w:rsidRDefault="002F626D" w:rsidP="002F626D">
      <w:pPr>
        <w:pStyle w:val="2"/>
      </w:pPr>
      <w:bookmarkStart w:id="6" w:name="_Toc290468052"/>
      <w:bookmarkStart w:id="7" w:name="_Toc290468291"/>
      <w:bookmarkStart w:id="8" w:name="_Toc482025547"/>
      <w:r>
        <w:rPr>
          <w:rFonts w:hint="eastAsia"/>
        </w:rPr>
        <w:t>项目背景</w:t>
      </w:r>
      <w:bookmarkEnd w:id="6"/>
      <w:bookmarkEnd w:id="7"/>
      <w:bookmarkEnd w:id="8"/>
    </w:p>
    <w:p w:rsidR="00655C10" w:rsidRPr="00655C10" w:rsidRDefault="00655C10" w:rsidP="00655C10">
      <w:r w:rsidRPr="00655C10">
        <w:rPr>
          <w:rFonts w:hint="eastAsia"/>
        </w:rPr>
        <w:t>项目名称：</w:t>
      </w:r>
      <w:r w:rsidR="00C72F78">
        <w:rPr>
          <w:rFonts w:hint="eastAsia"/>
        </w:rPr>
        <w:t>高德地图</w:t>
      </w:r>
      <w:r w:rsidR="00C72F78">
        <w:rPr>
          <w:rFonts w:hint="eastAsia"/>
        </w:rPr>
        <w:t>API</w:t>
      </w:r>
      <w:r w:rsidR="00C72F78">
        <w:rPr>
          <w:rFonts w:hint="eastAsia"/>
        </w:rPr>
        <w:t>租房路线规划</w:t>
      </w:r>
      <w:r w:rsidR="00C72F78" w:rsidRPr="00655C10">
        <w:t xml:space="preserve"> </w:t>
      </w:r>
    </w:p>
    <w:p w:rsidR="00655C10" w:rsidRPr="00655C10" w:rsidRDefault="00655C10" w:rsidP="00655C10">
      <w:r w:rsidRPr="00655C10">
        <w:rPr>
          <w:rFonts w:hint="eastAsia"/>
        </w:rPr>
        <w:t>项目的提出方：</w:t>
      </w:r>
      <w:r w:rsidR="00C72F78">
        <w:rPr>
          <w:rFonts w:hint="eastAsia"/>
        </w:rPr>
        <w:t>Vita</w:t>
      </w:r>
      <w:r w:rsidR="001D4503">
        <w:t>项目小组</w:t>
      </w:r>
    </w:p>
    <w:p w:rsidR="005C62A1" w:rsidRPr="00655C10" w:rsidRDefault="00655C10" w:rsidP="005C62A1">
      <w:r w:rsidRPr="00655C10">
        <w:rPr>
          <w:rFonts w:hint="eastAsia"/>
        </w:rPr>
        <w:t>项目目标：为</w:t>
      </w:r>
      <w:r w:rsidR="00C72F78">
        <w:rPr>
          <w:rFonts w:hint="eastAsia"/>
        </w:rPr>
        <w:t>刚步入社会寻找工作的大学生提供方便快捷租房规划，及路线导航</w:t>
      </w:r>
    </w:p>
    <w:p w:rsidR="002F626D" w:rsidRDefault="002F626D" w:rsidP="002F626D">
      <w:pPr>
        <w:pStyle w:val="2"/>
      </w:pPr>
      <w:bookmarkStart w:id="9" w:name="_Toc290468053"/>
      <w:bookmarkStart w:id="10" w:name="_Toc290468292"/>
      <w:bookmarkStart w:id="11" w:name="_Toc482025548"/>
      <w:r>
        <w:rPr>
          <w:rFonts w:hint="eastAsia"/>
        </w:rPr>
        <w:t>文档团队</w:t>
      </w:r>
      <w:bookmarkEnd w:id="9"/>
      <w:bookmarkEnd w:id="10"/>
      <w:bookmarkEnd w:id="11"/>
    </w:p>
    <w:p w:rsidR="00C72F78" w:rsidRPr="00C72F78" w:rsidRDefault="00C72F78" w:rsidP="00C72F78">
      <w:proofErr w:type="gramStart"/>
      <w:r>
        <w:rPr>
          <w:rFonts w:hint="eastAsia"/>
        </w:rPr>
        <w:t>颜荣恩</w:t>
      </w:r>
      <w:proofErr w:type="gramEnd"/>
      <w:r>
        <w:rPr>
          <w:rFonts w:hint="eastAsia"/>
        </w:rPr>
        <w:t>，房子毅，童海苹，孙晓辉</w:t>
      </w:r>
    </w:p>
    <w:p w:rsidR="002F626D" w:rsidRDefault="002F626D" w:rsidP="002F626D">
      <w:pPr>
        <w:pStyle w:val="2"/>
      </w:pPr>
      <w:bookmarkStart w:id="12" w:name="_Toc290468054"/>
      <w:bookmarkStart w:id="13" w:name="_Toc290468293"/>
      <w:bookmarkStart w:id="14" w:name="_Toc482025549"/>
      <w:r>
        <w:rPr>
          <w:rFonts w:hint="eastAsia"/>
        </w:rPr>
        <w:t>项目管理团队</w:t>
      </w:r>
      <w:bookmarkEnd w:id="12"/>
      <w:bookmarkEnd w:id="13"/>
      <w:bookmarkEnd w:id="14"/>
    </w:p>
    <w:p w:rsidR="00A637D7" w:rsidRDefault="003351C2" w:rsidP="00A637D7">
      <w:r>
        <w:rPr>
          <w:rFonts w:hint="eastAsia"/>
        </w:rPr>
        <w:t>PO</w:t>
      </w:r>
      <w:r w:rsidR="00C72F78">
        <w:rPr>
          <w:rFonts w:hint="eastAsia"/>
        </w:rPr>
        <w:t>：</w:t>
      </w:r>
      <w:proofErr w:type="gramStart"/>
      <w:r w:rsidR="00C72F78">
        <w:rPr>
          <w:rFonts w:hint="eastAsia"/>
        </w:rPr>
        <w:t>颜荣恩</w:t>
      </w:r>
      <w:proofErr w:type="gramEnd"/>
    </w:p>
    <w:p w:rsidR="00A637D7" w:rsidRDefault="00C72F78" w:rsidP="00A637D7">
      <w:r>
        <w:rPr>
          <w:rFonts w:hint="eastAsia"/>
        </w:rPr>
        <w:t>产品经理：房子毅</w:t>
      </w:r>
    </w:p>
    <w:p w:rsidR="00A637D7" w:rsidRDefault="00C72F78" w:rsidP="00A637D7">
      <w:r>
        <w:rPr>
          <w:rFonts w:hint="eastAsia"/>
        </w:rPr>
        <w:t>用户体验、测试工程师：童海苹，孙晓辉</w:t>
      </w:r>
    </w:p>
    <w:p w:rsidR="00A637D7" w:rsidRDefault="00A637D7" w:rsidP="00A637D7">
      <w:r>
        <w:rPr>
          <w:rFonts w:hint="eastAsia"/>
        </w:rPr>
        <w:t>开发工程师：</w:t>
      </w:r>
      <w:r w:rsidR="00C72F78">
        <w:rPr>
          <w:rFonts w:hint="eastAsia"/>
        </w:rPr>
        <w:t>颜荣恩，房子毅，童海苹，孙晓辉</w:t>
      </w:r>
      <w:r w:rsidR="00C72F78">
        <w:t xml:space="preserve"> </w:t>
      </w:r>
    </w:p>
    <w:p w:rsidR="00711EEE" w:rsidRDefault="00711EEE" w:rsidP="00711EEE">
      <w:pPr>
        <w:pStyle w:val="2"/>
      </w:pPr>
      <w:bookmarkStart w:id="15" w:name="_Toc290468055"/>
      <w:bookmarkStart w:id="16" w:name="_Toc290468294"/>
      <w:bookmarkStart w:id="17" w:name="_Toc482025550"/>
      <w:r>
        <w:rPr>
          <w:rFonts w:hint="eastAsia"/>
        </w:rPr>
        <w:t>项目假设与约束</w:t>
      </w:r>
      <w:bookmarkEnd w:id="15"/>
      <w:bookmarkEnd w:id="16"/>
      <w:bookmarkEnd w:id="17"/>
    </w:p>
    <w:p w:rsidR="00655C10" w:rsidRDefault="00655C10" w:rsidP="00655C10">
      <w:r>
        <w:rPr>
          <w:rFonts w:hint="eastAsia"/>
        </w:rPr>
        <w:t>约束条件：</w:t>
      </w:r>
      <w:r>
        <w:rPr>
          <w:rFonts w:hint="eastAsia"/>
        </w:rPr>
        <w:t>1.</w:t>
      </w:r>
      <w:r>
        <w:rPr>
          <w:rFonts w:hint="eastAsia"/>
        </w:rPr>
        <w:t>开发人员少。</w:t>
      </w:r>
    </w:p>
    <w:p w:rsidR="00711EEE" w:rsidRPr="00655C10" w:rsidRDefault="00655C10" w:rsidP="00814FA5">
      <w:pPr>
        <w:ind w:leftChars="400" w:left="840" w:firstLineChars="100" w:firstLine="210"/>
      </w:pPr>
      <w:r>
        <w:rPr>
          <w:rFonts w:hint="eastAsia"/>
        </w:rPr>
        <w:t>2.</w:t>
      </w:r>
      <w:r>
        <w:rPr>
          <w:rFonts w:hint="eastAsia"/>
        </w:rPr>
        <w:t>开发期限短。</w:t>
      </w:r>
    </w:p>
    <w:p w:rsidR="002F626D" w:rsidRDefault="002F626D" w:rsidP="002F626D">
      <w:pPr>
        <w:pStyle w:val="1"/>
      </w:pPr>
      <w:bookmarkStart w:id="18" w:name="_Toc290468056"/>
      <w:bookmarkStart w:id="19" w:name="_Toc290468295"/>
      <w:bookmarkStart w:id="20" w:name="_Toc482025551"/>
      <w:r>
        <w:rPr>
          <w:rFonts w:hint="eastAsia"/>
        </w:rPr>
        <w:lastRenderedPageBreak/>
        <w:t>项目前景与范围</w:t>
      </w:r>
      <w:bookmarkEnd w:id="18"/>
      <w:bookmarkEnd w:id="19"/>
      <w:bookmarkEnd w:id="20"/>
    </w:p>
    <w:p w:rsidR="002F626D" w:rsidRDefault="002F626D" w:rsidP="002F626D">
      <w:pPr>
        <w:pStyle w:val="2"/>
      </w:pPr>
      <w:bookmarkStart w:id="21" w:name="_Toc290468057"/>
      <w:bookmarkStart w:id="22" w:name="_Toc290468296"/>
      <w:bookmarkStart w:id="23" w:name="_Toc482025552"/>
      <w:r>
        <w:rPr>
          <w:rFonts w:hint="eastAsia"/>
        </w:rPr>
        <w:t>项目前景</w:t>
      </w:r>
      <w:bookmarkEnd w:id="21"/>
      <w:bookmarkEnd w:id="22"/>
      <w:bookmarkEnd w:id="23"/>
    </w:p>
    <w:p w:rsidR="0014431E" w:rsidRDefault="00783C02" w:rsidP="0014431E">
      <w:pPr>
        <w:ind w:firstLine="420"/>
      </w:pPr>
      <w:r w:rsidRPr="00783C02">
        <w:rPr>
          <w:rFonts w:hint="eastAsia"/>
        </w:rPr>
        <w:t>该项目主要是为了</w:t>
      </w:r>
      <w:r w:rsidR="00C72F78">
        <w:rPr>
          <w:rFonts w:hint="eastAsia"/>
        </w:rPr>
        <w:t>提供刚毕业寻找工作的大学生以工作地点为基点，在通勤时间，租房价格，交通费用，交通情况等几个维度评估最适合租房地点</w:t>
      </w:r>
      <w:r w:rsidR="00D87FF6">
        <w:rPr>
          <w:rFonts w:hint="eastAsia"/>
        </w:rPr>
        <w:t>信息。</w:t>
      </w:r>
    </w:p>
    <w:p w:rsidR="002F626D" w:rsidRDefault="002F626D" w:rsidP="002F626D">
      <w:pPr>
        <w:pStyle w:val="2"/>
      </w:pPr>
      <w:bookmarkStart w:id="24" w:name="_Toc290468058"/>
      <w:bookmarkStart w:id="25" w:name="_Toc290468297"/>
      <w:bookmarkStart w:id="26" w:name="_Toc482025553"/>
      <w:r>
        <w:rPr>
          <w:rFonts w:hint="eastAsia"/>
        </w:rPr>
        <w:t>项目范围</w:t>
      </w:r>
      <w:bookmarkEnd w:id="24"/>
      <w:bookmarkEnd w:id="25"/>
      <w:bookmarkEnd w:id="26"/>
    </w:p>
    <w:p w:rsidR="00783C02" w:rsidRDefault="00783C02" w:rsidP="00783C02">
      <w:r>
        <w:rPr>
          <w:rFonts w:hint="eastAsia"/>
        </w:rPr>
        <w:t>项目范围：</w:t>
      </w:r>
    </w:p>
    <w:p w:rsidR="007A753B" w:rsidRDefault="007A753B" w:rsidP="00783C02">
      <w:r>
        <w:rPr>
          <w:rFonts w:hint="eastAsia"/>
        </w:rPr>
        <w:t>项目需要完成根据用户设定工作地点，承受房租价格区间，承受交通费用区间，承受通勤时间区间信息以及网上获取的房租信息，计算最佳租房地点并进行推荐。</w:t>
      </w:r>
    </w:p>
    <w:p w:rsidR="00783C02" w:rsidRDefault="00783C02" w:rsidP="00783C02">
      <w:r>
        <w:rPr>
          <w:rFonts w:hint="eastAsia"/>
        </w:rPr>
        <w:t>功能</w:t>
      </w:r>
    </w:p>
    <w:p w:rsidR="007A753B" w:rsidRDefault="007A753B" w:rsidP="00783C02">
      <w:r>
        <w:rPr>
          <w:rFonts w:hint="eastAsia"/>
        </w:rPr>
        <w:t>最佳租房地点推荐</w:t>
      </w:r>
    </w:p>
    <w:p w:rsidR="00783C02" w:rsidRDefault="00783C02" w:rsidP="00783C02">
      <w:r>
        <w:rPr>
          <w:rFonts w:hint="eastAsia"/>
        </w:rPr>
        <w:t>超出范围：</w:t>
      </w:r>
    </w:p>
    <w:p w:rsidR="007A753B" w:rsidRDefault="007A753B" w:rsidP="00783C02">
      <w:r>
        <w:rPr>
          <w:rFonts w:hint="eastAsia"/>
        </w:rPr>
        <w:t>项目不提供精确信息功能，一切以实际价格为准</w:t>
      </w:r>
    </w:p>
    <w:p w:rsidR="002F626D" w:rsidRDefault="002F626D" w:rsidP="002F626D">
      <w:pPr>
        <w:pStyle w:val="1"/>
      </w:pPr>
      <w:bookmarkStart w:id="27" w:name="_Toc290468059"/>
      <w:bookmarkStart w:id="28" w:name="_Toc290468298"/>
      <w:bookmarkStart w:id="29" w:name="_Toc482025554"/>
      <w:r>
        <w:rPr>
          <w:rFonts w:hint="eastAsia"/>
        </w:rPr>
        <w:t>需求概述</w:t>
      </w:r>
      <w:bookmarkEnd w:id="27"/>
      <w:bookmarkEnd w:id="28"/>
      <w:bookmarkEnd w:id="29"/>
    </w:p>
    <w:p w:rsidR="00AF2073" w:rsidRDefault="00AF2073" w:rsidP="00AF2073">
      <w:pPr>
        <w:pStyle w:val="2"/>
      </w:pPr>
      <w:bookmarkStart w:id="30" w:name="_Toc290468060"/>
      <w:bookmarkStart w:id="31" w:name="_Toc290468299"/>
      <w:bookmarkStart w:id="32" w:name="_Toc482025555"/>
      <w:r>
        <w:rPr>
          <w:rFonts w:hint="eastAsia"/>
        </w:rPr>
        <w:t>角色</w:t>
      </w:r>
      <w:r>
        <w:rPr>
          <w:rFonts w:hint="eastAsia"/>
        </w:rPr>
        <w:t>(</w:t>
      </w:r>
      <w:r>
        <w:rPr>
          <w:rFonts w:hint="eastAsia"/>
        </w:rPr>
        <w:t>用户</w:t>
      </w:r>
      <w:r>
        <w:rPr>
          <w:rFonts w:hint="eastAsia"/>
        </w:rPr>
        <w:t>)</w:t>
      </w:r>
      <w:r>
        <w:rPr>
          <w:rFonts w:hint="eastAsia"/>
        </w:rPr>
        <w:t>分析</w:t>
      </w:r>
      <w:bookmarkEnd w:id="30"/>
      <w:bookmarkEnd w:id="31"/>
      <w:bookmarkEnd w:id="32"/>
    </w:p>
    <w:p w:rsidR="00E42EE8" w:rsidRDefault="006F11E2" w:rsidP="00E42EE8">
      <w:pPr>
        <w:ind w:firstLine="420"/>
      </w:pPr>
      <w:r>
        <w:rPr>
          <w:rFonts w:hint="eastAsia"/>
        </w:rPr>
        <w:t>本网站</w:t>
      </w:r>
      <w:r w:rsidR="00E42EE8">
        <w:rPr>
          <w:rFonts w:hint="eastAsia"/>
        </w:rPr>
        <w:t>的最终用户是</w:t>
      </w:r>
      <w:r w:rsidR="007E144C">
        <w:rPr>
          <w:rFonts w:hint="eastAsia"/>
        </w:rPr>
        <w:t>刚毕业找工作，苦恼寻找租房的大学生</w:t>
      </w:r>
    </w:p>
    <w:p w:rsidR="00783C02" w:rsidRDefault="00783C02" w:rsidP="00E42EE8">
      <w:pPr>
        <w:ind w:firstLine="420"/>
      </w:pPr>
      <w:r>
        <w:t>普通用户：</w:t>
      </w:r>
      <w:r w:rsidR="007E144C">
        <w:rPr>
          <w:rFonts w:hint="eastAsia"/>
        </w:rPr>
        <w:t>主要人群为刚毕业大学生，包含少量一些其他人群</w:t>
      </w:r>
      <w:r w:rsidR="007E144C">
        <w:t xml:space="preserve"> </w:t>
      </w:r>
    </w:p>
    <w:p w:rsidR="006747E4" w:rsidRPr="00045FDC" w:rsidRDefault="00045FDC" w:rsidP="00045FDC">
      <w:pPr>
        <w:jc w:val="center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t xml:space="preserve"> </w:t>
      </w:r>
    </w:p>
    <w:p w:rsidR="00A55343" w:rsidRDefault="00A55343" w:rsidP="00AF2073">
      <w:pPr>
        <w:pStyle w:val="2"/>
      </w:pPr>
      <w:bookmarkStart w:id="33" w:name="_Toc290468061"/>
      <w:bookmarkStart w:id="34" w:name="_Toc290468300"/>
      <w:bookmarkStart w:id="35" w:name="_Toc482025556"/>
      <w:r>
        <w:rPr>
          <w:rFonts w:hint="eastAsia"/>
        </w:rPr>
        <w:t>产品特性</w:t>
      </w:r>
      <w:bookmarkEnd w:id="33"/>
      <w:bookmarkEnd w:id="34"/>
      <w:bookmarkEnd w:id="35"/>
    </w:p>
    <w:p w:rsidR="00C6186E" w:rsidRDefault="0009445B" w:rsidP="00045FDC">
      <w:pPr>
        <w:ind w:firstLineChars="200" w:firstLine="420"/>
      </w:pPr>
      <w:r>
        <w:t>本项目是一个针对刚毕业找工作大学生</w:t>
      </w:r>
      <w:r w:rsidR="0039230E">
        <w:t>租房信息推荐的脚本程序</w:t>
      </w:r>
      <w:r w:rsidR="00045FDC">
        <w:t>，</w:t>
      </w:r>
      <w:r w:rsidR="00045FDC" w:rsidRPr="00783C02">
        <w:rPr>
          <w:rFonts w:hint="eastAsia"/>
        </w:rPr>
        <w:t>该项目主要是为了</w:t>
      </w:r>
      <w:r w:rsidR="00C6186E">
        <w:rPr>
          <w:rFonts w:hint="eastAsia"/>
        </w:rPr>
        <w:t>提供寻找租房地点推荐信息，减少用户搜寻，比较工作，更直观的为用户提供多个选择。</w:t>
      </w:r>
      <w:r w:rsidR="00045FDC" w:rsidRPr="00783C02">
        <w:rPr>
          <w:rFonts w:hint="eastAsia"/>
        </w:rPr>
        <w:t>同时，</w:t>
      </w:r>
      <w:r w:rsidR="00C6186E">
        <w:rPr>
          <w:rFonts w:hint="eastAsia"/>
        </w:rPr>
        <w:t>为用户规划看房路线。</w:t>
      </w:r>
    </w:p>
    <w:p w:rsidR="00A55343" w:rsidRPr="00045FDC" w:rsidRDefault="00772D97" w:rsidP="00045FDC">
      <w:pPr>
        <w:ind w:firstLineChars="200" w:firstLine="420"/>
      </w:pPr>
      <w:r w:rsidRPr="00094B7C">
        <w:rPr>
          <w:rFonts w:hint="eastAsia"/>
        </w:rPr>
        <w:t>详细的功能列表见</w:t>
      </w:r>
      <w:r w:rsidRPr="00094B7C">
        <w:rPr>
          <w:rFonts w:hint="eastAsia"/>
        </w:rPr>
        <w:t>3.3</w:t>
      </w:r>
      <w:r w:rsidRPr="00094B7C">
        <w:rPr>
          <w:rFonts w:hint="eastAsia"/>
        </w:rPr>
        <w:t>节，详细的需求见</w:t>
      </w:r>
      <w:r w:rsidRPr="00094B7C">
        <w:rPr>
          <w:rFonts w:hint="eastAsia"/>
        </w:rPr>
        <w:t>4.</w:t>
      </w:r>
      <w:r w:rsidRPr="00094B7C">
        <w:rPr>
          <w:rFonts w:hint="eastAsia"/>
        </w:rPr>
        <w:t>功能性需求</w:t>
      </w:r>
      <w:r w:rsidR="0089476C" w:rsidRPr="00094B7C">
        <w:rPr>
          <w:rFonts w:hint="eastAsia"/>
        </w:rPr>
        <w:t>。</w:t>
      </w:r>
    </w:p>
    <w:p w:rsidR="00AF2073" w:rsidRDefault="00AF2073" w:rsidP="00AF2073">
      <w:pPr>
        <w:pStyle w:val="2"/>
      </w:pPr>
      <w:bookmarkStart w:id="36" w:name="_Toc290468062"/>
      <w:bookmarkStart w:id="37" w:name="_Toc290468301"/>
      <w:bookmarkStart w:id="38" w:name="_Toc482025557"/>
      <w:r>
        <w:rPr>
          <w:rFonts w:hint="eastAsia"/>
        </w:rPr>
        <w:lastRenderedPageBreak/>
        <w:t>功能列表</w:t>
      </w:r>
      <w:bookmarkEnd w:id="36"/>
      <w:bookmarkEnd w:id="37"/>
      <w:bookmarkEnd w:id="38"/>
    </w:p>
    <w:p w:rsidR="007575F3" w:rsidRPr="007575F3" w:rsidRDefault="007575F3" w:rsidP="00C029C3">
      <w:pPr>
        <w:spacing w:line="24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39" w:name="_Toc290468063"/>
      <w:bookmarkStart w:id="40" w:name="_Toc290468302"/>
      <w:r w:rsidRPr="007575F3">
        <w:rPr>
          <w:rFonts w:ascii="宋体" w:eastAsia="宋体" w:hAnsi="宋体" w:cs="宋体"/>
          <w:kern w:val="0"/>
          <w:sz w:val="24"/>
          <w:szCs w:val="24"/>
        </w:rPr>
        <w:t>用户打开网</w:t>
      </w:r>
      <w:r>
        <w:rPr>
          <w:rFonts w:ascii="宋体" w:eastAsia="宋体" w:hAnsi="宋体" w:cs="宋体"/>
          <w:kern w:val="0"/>
          <w:sz w:val="24"/>
          <w:szCs w:val="24"/>
        </w:rPr>
        <w:t>页后，呈现的是一张地图。在右上角写上工作地点、通勤方式</w:t>
      </w:r>
      <w:r w:rsidRPr="007575F3">
        <w:rPr>
          <w:rFonts w:ascii="宋体" w:eastAsia="宋体" w:hAnsi="宋体" w:cs="宋体"/>
          <w:kern w:val="0"/>
          <w:sz w:val="24"/>
          <w:szCs w:val="24"/>
        </w:rPr>
        <w:t>，点击确定后，会弹出一个新的窗口，分析房源信息。关闭窗口后会在地图上确定一个区域，根据用户选择的信息，运用k近邻算法，在地图上呈现出最适合的房源。点击地图上的房源，会直接跳到房源网站上，可以进行详细的查看。双击房源，会在地图左侧显示从工作地点到该房源的路线信息。</w:t>
      </w:r>
    </w:p>
    <w:p w:rsidR="00AF2073" w:rsidRDefault="00AF2073" w:rsidP="00AF2073">
      <w:pPr>
        <w:pStyle w:val="2"/>
      </w:pPr>
      <w:bookmarkStart w:id="41" w:name="_Toc482025558"/>
      <w:r>
        <w:rPr>
          <w:rFonts w:hint="eastAsia"/>
        </w:rPr>
        <w:t>权限列表</w:t>
      </w:r>
      <w:bookmarkEnd w:id="39"/>
      <w:bookmarkEnd w:id="40"/>
      <w:bookmarkEnd w:id="41"/>
    </w:p>
    <w:p w:rsidR="00A243AE" w:rsidRDefault="00A243AE" w:rsidP="00A243AE">
      <w:r>
        <w:t>用户：</w:t>
      </w:r>
      <w:r w:rsidR="00891797">
        <w:t>查看租房信息</w:t>
      </w:r>
      <w:r w:rsidR="00891797">
        <w:rPr>
          <w:rFonts w:hint="eastAsia"/>
        </w:rPr>
        <w:t>，</w:t>
      </w:r>
      <w:r w:rsidR="00891797">
        <w:t>通勤时间</w:t>
      </w:r>
      <w:r w:rsidR="00891797">
        <w:rPr>
          <w:rFonts w:hint="eastAsia"/>
        </w:rPr>
        <w:t>，</w:t>
      </w:r>
      <w:r w:rsidR="00891797">
        <w:t>交通费用</w:t>
      </w:r>
    </w:p>
    <w:p w:rsidR="002F626D" w:rsidRDefault="002F626D" w:rsidP="002F626D">
      <w:pPr>
        <w:pStyle w:val="1"/>
      </w:pPr>
      <w:bookmarkStart w:id="42" w:name="_Toc290468064"/>
      <w:bookmarkStart w:id="43" w:name="_Toc290468303"/>
      <w:bookmarkStart w:id="44" w:name="_Toc482025559"/>
      <w:r>
        <w:rPr>
          <w:rFonts w:hint="eastAsia"/>
        </w:rPr>
        <w:t>功能性需求</w:t>
      </w:r>
      <w:bookmarkEnd w:id="42"/>
      <w:bookmarkEnd w:id="43"/>
      <w:bookmarkEnd w:id="44"/>
    </w:p>
    <w:p w:rsidR="00303F36" w:rsidRPr="00303F36" w:rsidRDefault="00303F36" w:rsidP="00303F36">
      <w:pPr>
        <w:spacing w:line="24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05135" w:rsidRPr="00ED0F1A" w:rsidRDefault="00ED0F1A" w:rsidP="00ED0F1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11CA8852" wp14:editId="21DC7D8B">
                <wp:extent cx="304800" cy="304800"/>
                <wp:effectExtent l="0" t="0" r="0" b="0"/>
                <wp:docPr id="3" name="矩形 3" descr="/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说明: 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3l4W&#10;n8ICAAC+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29175" cy="5000625"/>
            <wp:effectExtent l="0" t="0" r="9525" b="9525"/>
            <wp:docPr id="4" name="图片 4" descr="C:\Users\子毅\Desktop\_KP4J[@X$0YJSRM@2E}1}(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子毅\Desktop\_KP4J[@X$0YJSRM@2E}1}(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43" w:rsidRPr="004A3687" w:rsidRDefault="001F1943" w:rsidP="004A3687">
      <w:r>
        <w:rPr>
          <w:rFonts w:hint="eastAsia"/>
        </w:rPr>
        <w:lastRenderedPageBreak/>
        <w:t>用例名：</w:t>
      </w:r>
      <w:r w:rsidR="003351C2" w:rsidRPr="004A3687">
        <w:rPr>
          <w:b/>
        </w:rPr>
        <w:t>显示地图</w:t>
      </w:r>
    </w:p>
    <w:p w:rsidR="008761E6" w:rsidRPr="00461628" w:rsidRDefault="008761E6" w:rsidP="008761E6">
      <w:pPr>
        <w:ind w:leftChars="200" w:left="420" w:firstLine="420"/>
      </w:pPr>
      <w:r w:rsidRPr="00461628">
        <w:rPr>
          <w:rFonts w:hint="eastAsia"/>
        </w:rPr>
        <w:t>干系人利益</w:t>
      </w:r>
      <w:r w:rsidR="00DB0E78">
        <w:rPr>
          <w:rFonts w:hint="eastAsia"/>
        </w:rPr>
        <w:t>：</w:t>
      </w:r>
    </w:p>
    <w:p w:rsidR="001F1943" w:rsidRPr="00461628" w:rsidRDefault="003351C2" w:rsidP="00DB0E78">
      <w:pPr>
        <w:ind w:firstLineChars="900" w:firstLine="1890"/>
      </w:pPr>
      <w:r>
        <w:t>租房用户</w:t>
      </w:r>
      <w:r w:rsidR="0091347B">
        <w:t>直观查看地图信息</w:t>
      </w:r>
      <w:bookmarkStart w:id="45" w:name="_GoBack"/>
      <w:bookmarkEnd w:id="45"/>
    </w:p>
    <w:p w:rsidR="004A3687" w:rsidRDefault="001F1943" w:rsidP="003351C2">
      <w:pPr>
        <w:ind w:leftChars="200" w:left="420" w:firstLine="420"/>
      </w:pPr>
      <w:r w:rsidRPr="00461628">
        <w:rPr>
          <w:rFonts w:hint="eastAsia"/>
        </w:rPr>
        <w:t>前置条件：</w:t>
      </w:r>
    </w:p>
    <w:p w:rsidR="001F1943" w:rsidRPr="00461628" w:rsidRDefault="003351C2" w:rsidP="00DB0E78">
      <w:pPr>
        <w:ind w:firstLineChars="800" w:firstLine="1680"/>
      </w:pPr>
      <w:r>
        <w:rPr>
          <w:rFonts w:hint="eastAsia"/>
        </w:rPr>
        <w:t>无</w:t>
      </w:r>
    </w:p>
    <w:p w:rsidR="004A3687" w:rsidRDefault="001F1943" w:rsidP="004A3687">
      <w:pPr>
        <w:ind w:leftChars="200" w:left="420" w:firstLine="420"/>
      </w:pPr>
      <w:r w:rsidRPr="00461628">
        <w:rPr>
          <w:rFonts w:hint="eastAsia"/>
        </w:rPr>
        <w:t>基本</w:t>
      </w:r>
      <w:r w:rsidR="00482A6A">
        <w:rPr>
          <w:rFonts w:hint="eastAsia"/>
        </w:rPr>
        <w:t>路径</w:t>
      </w:r>
      <w:r w:rsidRPr="00461628">
        <w:rPr>
          <w:rFonts w:hint="eastAsia"/>
        </w:rPr>
        <w:t>：</w:t>
      </w:r>
    </w:p>
    <w:p w:rsidR="003351C2" w:rsidRPr="003351C2" w:rsidRDefault="003351C2" w:rsidP="00DB0E78">
      <w:pPr>
        <w:ind w:firstLineChars="800" w:firstLine="1680"/>
      </w:pPr>
      <w:r>
        <w:t>进入界面，界面自动加载地图</w:t>
      </w:r>
    </w:p>
    <w:p w:rsidR="004A3687" w:rsidRDefault="001F1943" w:rsidP="004A3687">
      <w:pPr>
        <w:ind w:left="420" w:firstLine="420"/>
      </w:pPr>
      <w:r w:rsidRPr="00461628">
        <w:rPr>
          <w:rFonts w:hint="eastAsia"/>
        </w:rPr>
        <w:t>扩展流程：</w:t>
      </w:r>
    </w:p>
    <w:p w:rsidR="0015313D" w:rsidRPr="00461628" w:rsidRDefault="0015313D" w:rsidP="00DB0E78">
      <w:pPr>
        <w:ind w:firstLineChars="800" w:firstLine="1680"/>
      </w:pPr>
      <w:r>
        <w:t>网络故障，系统提示</w:t>
      </w:r>
    </w:p>
    <w:p w:rsidR="004A3687" w:rsidRDefault="004A3687" w:rsidP="004A3687">
      <w:pPr>
        <w:ind w:leftChars="200" w:left="420" w:firstLine="420"/>
      </w:pPr>
      <w:r>
        <w:rPr>
          <w:rFonts w:hint="eastAsia"/>
        </w:rPr>
        <w:t>后置条件：</w:t>
      </w:r>
    </w:p>
    <w:p w:rsidR="00764CE7" w:rsidRDefault="003351C2" w:rsidP="00DB0E78">
      <w:pPr>
        <w:ind w:leftChars="200" w:left="420" w:firstLineChars="600" w:firstLine="1260"/>
      </w:pPr>
      <w:r>
        <w:rPr>
          <w:rFonts w:hint="eastAsia"/>
        </w:rPr>
        <w:t>若没有加载出来地图则重新启动程序重新进行加载</w:t>
      </w:r>
    </w:p>
    <w:p w:rsidR="001F1943" w:rsidRDefault="001F1943" w:rsidP="004A3687">
      <w:r>
        <w:rPr>
          <w:rFonts w:hint="eastAsia"/>
        </w:rPr>
        <w:t>用例名：</w:t>
      </w:r>
      <w:r w:rsidR="003351C2" w:rsidRPr="004A3687">
        <w:rPr>
          <w:b/>
        </w:rPr>
        <w:t>初始条件设置</w:t>
      </w:r>
    </w:p>
    <w:p w:rsidR="008A36D0" w:rsidRDefault="001F1943" w:rsidP="008A36D0">
      <w:pPr>
        <w:ind w:leftChars="200" w:left="420" w:firstLine="420"/>
      </w:pPr>
      <w:r w:rsidRPr="00461628">
        <w:rPr>
          <w:rFonts w:hint="eastAsia"/>
        </w:rPr>
        <w:t>干系人利益</w:t>
      </w:r>
      <w:r w:rsidRPr="00461628">
        <w:t>:</w:t>
      </w:r>
    </w:p>
    <w:p w:rsidR="001F1943" w:rsidRDefault="003351C2" w:rsidP="009F690C">
      <w:pPr>
        <w:ind w:leftChars="200" w:left="420" w:firstLineChars="700" w:firstLine="1470"/>
      </w:pPr>
      <w:r>
        <w:t>租房用户</w:t>
      </w:r>
      <w:r w:rsidR="008A36D0">
        <w:t>方便快捷</w:t>
      </w:r>
    </w:p>
    <w:p w:rsidR="000D3D4F" w:rsidRDefault="0015313D" w:rsidP="000D3D4F">
      <w:pPr>
        <w:ind w:leftChars="200" w:left="420" w:firstLine="420"/>
      </w:pPr>
      <w:r w:rsidRPr="00461628">
        <w:rPr>
          <w:rFonts w:hint="eastAsia"/>
        </w:rPr>
        <w:t>前置条件：</w:t>
      </w:r>
    </w:p>
    <w:p w:rsidR="0015313D" w:rsidRPr="00461628" w:rsidRDefault="003351C2" w:rsidP="009F690C">
      <w:pPr>
        <w:ind w:leftChars="200" w:left="420" w:firstLineChars="700" w:firstLine="1470"/>
      </w:pPr>
      <w:r>
        <w:t>地图已经加载</w:t>
      </w:r>
    </w:p>
    <w:p w:rsidR="00966B19" w:rsidRDefault="001F1943" w:rsidP="00966B19">
      <w:pPr>
        <w:ind w:leftChars="200" w:left="420" w:firstLine="420"/>
      </w:pPr>
      <w:r w:rsidRPr="00461628">
        <w:rPr>
          <w:rFonts w:hint="eastAsia"/>
        </w:rPr>
        <w:t>基本流程：</w:t>
      </w:r>
    </w:p>
    <w:p w:rsidR="003351C2" w:rsidRDefault="003351C2" w:rsidP="009F690C">
      <w:pPr>
        <w:ind w:leftChars="200" w:left="420" w:firstLineChars="700" w:firstLine="1470"/>
      </w:pPr>
      <w:r>
        <w:rPr>
          <w:rFonts w:hint="eastAsia"/>
        </w:rPr>
        <w:t>用户在条件框选项栏里设置自己需要的条件</w:t>
      </w:r>
    </w:p>
    <w:p w:rsidR="00594852" w:rsidRDefault="001F1943" w:rsidP="00594852">
      <w:pPr>
        <w:ind w:leftChars="200" w:left="420" w:firstLine="420"/>
      </w:pPr>
      <w:r w:rsidRPr="00461628">
        <w:rPr>
          <w:rFonts w:hint="eastAsia"/>
        </w:rPr>
        <w:t>扩展流程：</w:t>
      </w:r>
    </w:p>
    <w:p w:rsidR="00B33A58" w:rsidRDefault="0015313D" w:rsidP="000B3E5A">
      <w:pPr>
        <w:ind w:leftChars="200" w:left="420" w:firstLineChars="600" w:firstLine="1260"/>
      </w:pPr>
      <w:r>
        <w:t>网络故障，系统提示</w:t>
      </w:r>
    </w:p>
    <w:p w:rsidR="003351C2" w:rsidRDefault="003351C2" w:rsidP="000B3E5A">
      <w:pPr>
        <w:ind w:firstLineChars="800" w:firstLine="1680"/>
      </w:pPr>
      <w:r>
        <w:rPr>
          <w:rFonts w:hint="eastAsia"/>
        </w:rPr>
        <w:t>没有所期望的条件，系统提示</w:t>
      </w:r>
    </w:p>
    <w:p w:rsidR="00BC0FEE" w:rsidRDefault="00DC48DB" w:rsidP="00BC0FEE">
      <w:pPr>
        <w:ind w:left="840"/>
      </w:pPr>
      <w:r>
        <w:t>后置条件：</w:t>
      </w:r>
    </w:p>
    <w:p w:rsidR="003351C2" w:rsidRDefault="003351C2" w:rsidP="000B3E5A">
      <w:pPr>
        <w:ind w:leftChars="400" w:left="840" w:firstLineChars="400" w:firstLine="840"/>
      </w:pPr>
      <w:r>
        <w:rPr>
          <w:rFonts w:hint="eastAsia"/>
        </w:rPr>
        <w:t>没有所期望的条件，重新进行设置</w:t>
      </w:r>
    </w:p>
    <w:p w:rsidR="003351C2" w:rsidRDefault="001F1943" w:rsidP="00E2715D">
      <w:r>
        <w:rPr>
          <w:rFonts w:hint="eastAsia"/>
        </w:rPr>
        <w:t>用例名：</w:t>
      </w:r>
      <w:r w:rsidR="003351C2" w:rsidRPr="00E2715D">
        <w:rPr>
          <w:rFonts w:hint="eastAsia"/>
          <w:b/>
        </w:rPr>
        <w:t>查询最优房源信息</w:t>
      </w:r>
    </w:p>
    <w:p w:rsidR="001F1943" w:rsidRPr="00461628" w:rsidRDefault="001F1943" w:rsidP="001F1943">
      <w:pPr>
        <w:ind w:leftChars="200" w:left="420" w:firstLine="420"/>
      </w:pPr>
      <w:r w:rsidRPr="00461628">
        <w:rPr>
          <w:rFonts w:hint="eastAsia"/>
        </w:rPr>
        <w:t>干系人利益：</w:t>
      </w:r>
    </w:p>
    <w:p w:rsidR="003351C2" w:rsidRDefault="003351C2" w:rsidP="003351C2">
      <w:pPr>
        <w:ind w:leftChars="600" w:left="1260" w:firstLine="420"/>
      </w:pPr>
      <w:r w:rsidRPr="003351C2">
        <w:rPr>
          <w:rFonts w:hint="eastAsia"/>
        </w:rPr>
        <w:t>租房用户</w:t>
      </w:r>
      <w:r w:rsidR="00E2715D">
        <w:rPr>
          <w:rFonts w:hint="eastAsia"/>
        </w:rPr>
        <w:t>方便快捷</w:t>
      </w:r>
    </w:p>
    <w:p w:rsidR="0015313D" w:rsidRDefault="001F1943" w:rsidP="001F1943">
      <w:pPr>
        <w:ind w:leftChars="200" w:left="420" w:firstLine="420"/>
      </w:pPr>
      <w:r w:rsidRPr="00461628">
        <w:rPr>
          <w:rFonts w:hint="eastAsia"/>
        </w:rPr>
        <w:t>前置条件：</w:t>
      </w:r>
    </w:p>
    <w:p w:rsidR="003351C2" w:rsidRDefault="003351C2" w:rsidP="003351C2">
      <w:pPr>
        <w:ind w:leftChars="600" w:left="1260" w:firstLine="420"/>
      </w:pPr>
      <w:r>
        <w:rPr>
          <w:rFonts w:hint="eastAsia"/>
        </w:rPr>
        <w:t>1.</w:t>
      </w:r>
      <w:r>
        <w:rPr>
          <w:rFonts w:hint="eastAsia"/>
        </w:rPr>
        <w:t>网络稳定；</w:t>
      </w:r>
    </w:p>
    <w:p w:rsidR="003351C2" w:rsidRDefault="003351C2" w:rsidP="003351C2">
      <w:pPr>
        <w:ind w:leftChars="600" w:left="1260" w:firstLine="420"/>
      </w:pPr>
      <w:r>
        <w:rPr>
          <w:rFonts w:hint="eastAsia"/>
        </w:rPr>
        <w:t>2.</w:t>
      </w:r>
      <w:r>
        <w:rPr>
          <w:rFonts w:hint="eastAsia"/>
        </w:rPr>
        <w:t>筛选条件填写完成</w:t>
      </w:r>
    </w:p>
    <w:p w:rsidR="001F1943" w:rsidRDefault="001F1943" w:rsidP="003351C2">
      <w:pPr>
        <w:ind w:leftChars="200" w:left="420" w:firstLine="420"/>
      </w:pPr>
      <w:r w:rsidRPr="00461628">
        <w:rPr>
          <w:rFonts w:hint="eastAsia"/>
        </w:rPr>
        <w:t>基本流程：</w:t>
      </w:r>
    </w:p>
    <w:p w:rsidR="003351C2" w:rsidRDefault="003351C2" w:rsidP="003351C2">
      <w:pPr>
        <w:ind w:leftChars="600" w:left="1260" w:firstLine="420"/>
      </w:pPr>
      <w:r>
        <w:rPr>
          <w:rFonts w:hint="eastAsia"/>
        </w:rPr>
        <w:lastRenderedPageBreak/>
        <w:t>1.</w:t>
      </w:r>
      <w:r>
        <w:rPr>
          <w:rFonts w:hint="eastAsia"/>
        </w:rPr>
        <w:t>合理设置用户筛选条件的优先级；</w:t>
      </w:r>
    </w:p>
    <w:p w:rsidR="003351C2" w:rsidRDefault="003351C2" w:rsidP="003351C2">
      <w:pPr>
        <w:ind w:leftChars="200" w:left="420" w:firstLine="420"/>
      </w:pPr>
      <w:r>
        <w:rPr>
          <w:rFonts w:hint="eastAsia"/>
        </w:rPr>
        <w:t xml:space="preserve">        2.</w:t>
      </w:r>
      <w:r>
        <w:rPr>
          <w:rFonts w:hint="eastAsia"/>
        </w:rPr>
        <w:t>合理设置用户筛选条件对应的权重；</w:t>
      </w:r>
      <w:r>
        <w:rPr>
          <w:rFonts w:hint="eastAsia"/>
        </w:rPr>
        <w:t xml:space="preserve">    </w:t>
      </w:r>
    </w:p>
    <w:p w:rsidR="003351C2" w:rsidRDefault="003351C2" w:rsidP="003351C2">
      <w:pPr>
        <w:ind w:leftChars="200" w:left="420" w:firstLine="420"/>
      </w:pPr>
      <w:r>
        <w:rPr>
          <w:rFonts w:hint="eastAsia"/>
        </w:rPr>
        <w:t xml:space="preserve">        3.</w:t>
      </w:r>
      <w:r>
        <w:rPr>
          <w:rFonts w:hint="eastAsia"/>
        </w:rPr>
        <w:t>根据</w:t>
      </w:r>
      <w:r>
        <w:rPr>
          <w:rFonts w:hint="eastAsia"/>
        </w:rPr>
        <w:t>K</w:t>
      </w:r>
      <w:r>
        <w:rPr>
          <w:rFonts w:hint="eastAsia"/>
        </w:rPr>
        <w:t>近邻算法进行计算；</w:t>
      </w:r>
    </w:p>
    <w:p w:rsidR="003351C2" w:rsidRPr="00461628" w:rsidRDefault="003351C2" w:rsidP="003351C2">
      <w:pPr>
        <w:ind w:leftChars="200" w:left="420" w:firstLine="420"/>
      </w:pPr>
      <w:r>
        <w:rPr>
          <w:rFonts w:hint="eastAsia"/>
        </w:rPr>
        <w:t xml:space="preserve">        4.</w:t>
      </w:r>
      <w:r>
        <w:rPr>
          <w:rFonts w:hint="eastAsia"/>
        </w:rPr>
        <w:t>得出查询房源信息中的最优</w:t>
      </w:r>
      <w:r>
        <w:rPr>
          <w:rFonts w:hint="eastAsia"/>
        </w:rPr>
        <w:t>K</w:t>
      </w:r>
      <w:r>
        <w:rPr>
          <w:rFonts w:hint="eastAsia"/>
        </w:rPr>
        <w:t>条信息；</w:t>
      </w:r>
    </w:p>
    <w:p w:rsidR="0015313D" w:rsidRDefault="0015313D" w:rsidP="0015313D">
      <w:pPr>
        <w:ind w:leftChars="200" w:left="420" w:firstLine="420"/>
      </w:pPr>
      <w:r w:rsidRPr="00461628">
        <w:rPr>
          <w:rFonts w:hint="eastAsia"/>
        </w:rPr>
        <w:t>扩展流程：</w:t>
      </w:r>
    </w:p>
    <w:p w:rsidR="003351C2" w:rsidRDefault="003351C2" w:rsidP="003351C2">
      <w:pPr>
        <w:ind w:left="1260" w:firstLine="420"/>
      </w:pPr>
      <w:r>
        <w:rPr>
          <w:rFonts w:hint="eastAsia"/>
        </w:rPr>
        <w:t>1.</w:t>
      </w:r>
      <w:r>
        <w:rPr>
          <w:rFonts w:hint="eastAsia"/>
        </w:rPr>
        <w:t>网络不稳定无法正常应用高德地图</w:t>
      </w:r>
      <w:r>
        <w:rPr>
          <w:rFonts w:hint="eastAsia"/>
        </w:rPr>
        <w:t>API</w:t>
      </w:r>
      <w:r>
        <w:rPr>
          <w:rFonts w:hint="eastAsia"/>
        </w:rPr>
        <w:t>，提示用户；</w:t>
      </w:r>
    </w:p>
    <w:p w:rsidR="003351C2" w:rsidRDefault="003351C2" w:rsidP="003351C2">
      <w:pPr>
        <w:ind w:left="840"/>
      </w:pPr>
      <w:r>
        <w:rPr>
          <w:rFonts w:hint="eastAsia"/>
        </w:rPr>
        <w:t xml:space="preserve">        2.</w:t>
      </w:r>
      <w:r>
        <w:rPr>
          <w:rFonts w:hint="eastAsia"/>
        </w:rPr>
        <w:t>符合条件的查询结果不足</w:t>
      </w:r>
      <w:r>
        <w:rPr>
          <w:rFonts w:hint="eastAsia"/>
        </w:rPr>
        <w:t>K</w:t>
      </w:r>
      <w:r>
        <w:rPr>
          <w:rFonts w:hint="eastAsia"/>
        </w:rPr>
        <w:t>条时显示所有符合条件的信息；</w:t>
      </w:r>
    </w:p>
    <w:p w:rsidR="0015313D" w:rsidRDefault="0015313D" w:rsidP="003351C2">
      <w:pPr>
        <w:ind w:left="840"/>
      </w:pPr>
      <w:r>
        <w:t>后置条件：</w:t>
      </w:r>
      <w:r w:rsidR="00E2715D">
        <w:t>无</w:t>
      </w:r>
    </w:p>
    <w:p w:rsidR="003351C2" w:rsidRDefault="003351C2" w:rsidP="003351C2">
      <w:pPr>
        <w:ind w:left="420" w:firstLine="420"/>
      </w:pPr>
      <w:r>
        <w:rPr>
          <w:rFonts w:hint="eastAsia"/>
        </w:rPr>
        <w:t>业务规则：</w:t>
      </w:r>
    </w:p>
    <w:p w:rsidR="003351C2" w:rsidRDefault="003351C2" w:rsidP="003351C2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设置的筛选条件的优先级和权重要合理。</w:t>
      </w:r>
    </w:p>
    <w:p w:rsidR="003351C2" w:rsidRDefault="001F1943" w:rsidP="00D2083F">
      <w:r>
        <w:rPr>
          <w:rFonts w:hint="eastAsia"/>
        </w:rPr>
        <w:t>用例名：</w:t>
      </w:r>
      <w:r w:rsidR="003351C2" w:rsidRPr="00D2083F">
        <w:rPr>
          <w:rFonts w:hint="eastAsia"/>
          <w:b/>
        </w:rPr>
        <w:t>规划路线</w:t>
      </w:r>
    </w:p>
    <w:p w:rsidR="001F1943" w:rsidRPr="00E5014C" w:rsidRDefault="001F1943" w:rsidP="001F1943">
      <w:pPr>
        <w:ind w:leftChars="200" w:left="420" w:firstLine="420"/>
      </w:pPr>
      <w:r w:rsidRPr="00E5014C">
        <w:rPr>
          <w:rFonts w:hint="eastAsia"/>
        </w:rPr>
        <w:t>干系人利益：</w:t>
      </w:r>
    </w:p>
    <w:p w:rsidR="003351C2" w:rsidRDefault="003351C2" w:rsidP="003351C2">
      <w:pPr>
        <w:ind w:leftChars="600" w:left="1260" w:firstLine="420"/>
      </w:pPr>
      <w:r w:rsidRPr="003351C2">
        <w:rPr>
          <w:rFonts w:hint="eastAsia"/>
        </w:rPr>
        <w:t>租房用户：快速获得最佳出行方案</w:t>
      </w:r>
    </w:p>
    <w:p w:rsidR="0003229E" w:rsidRDefault="0003229E" w:rsidP="003351C2">
      <w:pPr>
        <w:ind w:left="420" w:firstLine="420"/>
      </w:pPr>
      <w:r>
        <w:t>前置条件：</w:t>
      </w:r>
    </w:p>
    <w:p w:rsidR="003351C2" w:rsidRDefault="003351C2" w:rsidP="003351C2">
      <w:pPr>
        <w:ind w:left="420" w:firstLine="420"/>
      </w:pPr>
      <w:r>
        <w:rPr>
          <w:rFonts w:hint="eastAsia"/>
        </w:rPr>
        <w:t xml:space="preserve">        </w:t>
      </w:r>
      <w:r w:rsidRPr="003351C2">
        <w:rPr>
          <w:rFonts w:hint="eastAsia"/>
        </w:rPr>
        <w:t>网络稳定</w:t>
      </w:r>
    </w:p>
    <w:p w:rsidR="001F1943" w:rsidRDefault="001F1943" w:rsidP="001F1943">
      <w:pPr>
        <w:ind w:leftChars="200" w:left="420" w:firstLine="420"/>
      </w:pPr>
      <w:r w:rsidRPr="00E5014C">
        <w:rPr>
          <w:rFonts w:hint="eastAsia"/>
        </w:rPr>
        <w:t>基本路径：</w:t>
      </w:r>
    </w:p>
    <w:p w:rsidR="003351C2" w:rsidRDefault="003351C2" w:rsidP="003351C2">
      <w:pPr>
        <w:ind w:leftChars="200" w:left="420" w:firstLine="420"/>
      </w:pP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设置起点及终点</w:t>
      </w:r>
    </w:p>
    <w:p w:rsidR="003351C2" w:rsidRDefault="003351C2" w:rsidP="003351C2">
      <w:pPr>
        <w:ind w:leftChars="200" w:left="420" w:firstLine="420"/>
      </w:pP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点击“查询”</w:t>
      </w:r>
    </w:p>
    <w:p w:rsidR="003351C2" w:rsidRDefault="003351C2" w:rsidP="003351C2">
      <w:pPr>
        <w:ind w:leftChars="200" w:left="420" w:firstLine="420"/>
      </w:pPr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系统获取最佳出行方案</w:t>
      </w:r>
    </w:p>
    <w:p w:rsidR="001F1943" w:rsidRDefault="001F1943" w:rsidP="001F1943">
      <w:pPr>
        <w:ind w:leftChars="200" w:left="420" w:firstLine="420"/>
      </w:pPr>
      <w:r w:rsidRPr="00E5014C">
        <w:rPr>
          <w:rFonts w:hint="eastAsia"/>
        </w:rPr>
        <w:t>扩展路径：</w:t>
      </w:r>
    </w:p>
    <w:p w:rsidR="003351C2" w:rsidRDefault="003351C2" w:rsidP="001F1943">
      <w:pPr>
        <w:ind w:leftChars="200"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Pr="003351C2">
        <w:rPr>
          <w:rFonts w:hint="eastAsia"/>
        </w:rPr>
        <w:t>用户没有设置起点或终点，系统提示输入完整信息</w:t>
      </w:r>
    </w:p>
    <w:p w:rsidR="00F7183C" w:rsidRDefault="00F7183C" w:rsidP="001F1943">
      <w:pPr>
        <w:ind w:leftChars="200" w:left="420" w:firstLine="420"/>
      </w:pPr>
      <w:r>
        <w:t>后置条件：</w:t>
      </w:r>
    </w:p>
    <w:p w:rsidR="003351C2" w:rsidRDefault="003351C2" w:rsidP="003351C2">
      <w:pPr>
        <w:ind w:left="420" w:firstLine="420"/>
      </w:pPr>
      <w:r>
        <w:rPr>
          <w:rFonts w:hint="eastAsia"/>
        </w:rPr>
        <w:t>业务规则：</w:t>
      </w:r>
    </w:p>
    <w:p w:rsidR="003351C2" w:rsidRDefault="003351C2" w:rsidP="003351C2">
      <w:pPr>
        <w:pStyle w:val="a5"/>
        <w:ind w:left="1620" w:firstLineChars="0" w:firstLine="60"/>
      </w:pPr>
      <w:r>
        <w:rPr>
          <w:rFonts w:hint="eastAsia"/>
        </w:rPr>
        <w:t>出行方案优先级：驾车</w:t>
      </w:r>
      <w:r>
        <w:rPr>
          <w:rFonts w:hint="eastAsia"/>
        </w:rPr>
        <w:t xml:space="preserve"> &gt; </w:t>
      </w:r>
      <w:r>
        <w:rPr>
          <w:rFonts w:hint="eastAsia"/>
        </w:rPr>
        <w:t>出租车</w:t>
      </w:r>
      <w:r>
        <w:rPr>
          <w:rFonts w:hint="eastAsia"/>
        </w:rPr>
        <w:t xml:space="preserve"> &gt; </w:t>
      </w:r>
      <w:r>
        <w:rPr>
          <w:rFonts w:hint="eastAsia"/>
        </w:rPr>
        <w:t>公交车</w:t>
      </w:r>
      <w:r>
        <w:rPr>
          <w:rFonts w:hint="eastAsia"/>
        </w:rPr>
        <w:t xml:space="preserve"> &gt; </w:t>
      </w:r>
      <w:r>
        <w:rPr>
          <w:rFonts w:hint="eastAsia"/>
        </w:rPr>
        <w:t>自行车</w:t>
      </w:r>
      <w:r>
        <w:rPr>
          <w:rFonts w:hint="eastAsia"/>
        </w:rPr>
        <w:t xml:space="preserve"> &gt; </w:t>
      </w:r>
      <w:r>
        <w:rPr>
          <w:rFonts w:hint="eastAsia"/>
        </w:rPr>
        <w:t>步行</w:t>
      </w:r>
    </w:p>
    <w:p w:rsidR="003351C2" w:rsidRDefault="00DC48DB" w:rsidP="00E81EAA">
      <w:r>
        <w:rPr>
          <w:rFonts w:hint="eastAsia"/>
        </w:rPr>
        <w:t>用例名：</w:t>
      </w:r>
      <w:proofErr w:type="gramStart"/>
      <w:r w:rsidR="003351C2" w:rsidRPr="00E81EAA">
        <w:rPr>
          <w:rFonts w:hint="eastAsia"/>
          <w:b/>
        </w:rPr>
        <w:t>爬取房源</w:t>
      </w:r>
      <w:proofErr w:type="gramEnd"/>
      <w:r w:rsidR="003351C2" w:rsidRPr="00E81EAA">
        <w:rPr>
          <w:rFonts w:hint="eastAsia"/>
          <w:b/>
        </w:rPr>
        <w:t>信息</w:t>
      </w:r>
      <w:r w:rsidR="003351C2" w:rsidRPr="003351C2">
        <w:rPr>
          <w:rFonts w:hint="eastAsia"/>
        </w:rPr>
        <w:t>：</w:t>
      </w:r>
    </w:p>
    <w:p w:rsidR="00DC48DB" w:rsidRPr="00461628" w:rsidRDefault="00DC48DB" w:rsidP="00DC48DB">
      <w:pPr>
        <w:ind w:leftChars="200" w:left="420" w:firstLine="420"/>
      </w:pPr>
      <w:r w:rsidRPr="00461628">
        <w:rPr>
          <w:rFonts w:hint="eastAsia"/>
        </w:rPr>
        <w:t>干系人利益：</w:t>
      </w:r>
    </w:p>
    <w:p w:rsidR="003351C2" w:rsidRDefault="003351C2" w:rsidP="00DC48DB">
      <w:pPr>
        <w:ind w:leftChars="200"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Pr="003351C2">
        <w:rPr>
          <w:rFonts w:hint="eastAsia"/>
        </w:rPr>
        <w:t>用户：方便、快捷</w:t>
      </w:r>
    </w:p>
    <w:p w:rsidR="00DC48DB" w:rsidRDefault="00DC48DB" w:rsidP="00DC48DB">
      <w:pPr>
        <w:ind w:leftChars="200" w:left="420" w:firstLine="420"/>
      </w:pPr>
      <w:r w:rsidRPr="00461628">
        <w:rPr>
          <w:rFonts w:hint="eastAsia"/>
        </w:rPr>
        <w:t>前置条件：</w:t>
      </w:r>
      <w:r>
        <w:t>无</w:t>
      </w:r>
    </w:p>
    <w:p w:rsidR="00421B5D" w:rsidRDefault="00421B5D" w:rsidP="00DC48DB">
      <w:pPr>
        <w:ind w:leftChars="200" w:left="420" w:firstLine="420"/>
      </w:pPr>
      <w:r>
        <w:rPr>
          <w:rFonts w:hint="eastAsia"/>
        </w:rPr>
        <w:t>基本路径：</w:t>
      </w:r>
    </w:p>
    <w:p w:rsidR="003351C2" w:rsidRDefault="003351C2" w:rsidP="003351C2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系统提示填写用户详细信息用户选择所在城市</w:t>
      </w:r>
    </w:p>
    <w:p w:rsidR="003351C2" w:rsidRDefault="003351C2" w:rsidP="003351C2">
      <w:pPr>
        <w:ind w:leftChars="600" w:left="1260" w:firstLine="420"/>
      </w:pPr>
      <w:r>
        <w:rPr>
          <w:rFonts w:hint="eastAsia"/>
        </w:rPr>
        <w:lastRenderedPageBreak/>
        <w:t>选择一个城市</w:t>
      </w:r>
    </w:p>
    <w:p w:rsidR="003351C2" w:rsidRDefault="003351C2" w:rsidP="003351C2">
      <w:pPr>
        <w:ind w:leftChars="600" w:left="1260" w:firstLine="420"/>
      </w:pPr>
      <w:proofErr w:type="gramStart"/>
      <w:r>
        <w:rPr>
          <w:rFonts w:hint="eastAsia"/>
        </w:rPr>
        <w:t>爬取该</w:t>
      </w:r>
      <w:proofErr w:type="gramEnd"/>
      <w:r>
        <w:rPr>
          <w:rFonts w:hint="eastAsia"/>
        </w:rPr>
        <w:t>城市的房源信息</w:t>
      </w:r>
    </w:p>
    <w:p w:rsidR="003351C2" w:rsidRDefault="003351C2" w:rsidP="003351C2">
      <w:pPr>
        <w:ind w:leftChars="600" w:left="1260" w:firstLine="420"/>
      </w:pPr>
      <w:r>
        <w:rPr>
          <w:rFonts w:hint="eastAsia"/>
        </w:rPr>
        <w:t>生成</w:t>
      </w:r>
      <w:r>
        <w:rPr>
          <w:rFonts w:hint="eastAsia"/>
        </w:rPr>
        <w:t>csv</w:t>
      </w:r>
      <w:r>
        <w:rPr>
          <w:rFonts w:hint="eastAsia"/>
        </w:rPr>
        <w:t>文件</w:t>
      </w:r>
    </w:p>
    <w:p w:rsidR="00DC48DB" w:rsidRDefault="00DC48DB" w:rsidP="003351C2">
      <w:pPr>
        <w:ind w:leftChars="400" w:left="840"/>
      </w:pPr>
      <w:r>
        <w:t>扩展路径：</w:t>
      </w:r>
    </w:p>
    <w:p w:rsidR="00DC48DB" w:rsidRDefault="00DC48DB" w:rsidP="003351C2">
      <w:pPr>
        <w:pStyle w:val="a5"/>
        <w:ind w:left="1260" w:firstLineChars="0"/>
      </w:pPr>
      <w:r>
        <w:t>系统审核未通过，系统提示用户信息输入错误</w:t>
      </w:r>
    </w:p>
    <w:p w:rsidR="00540776" w:rsidRDefault="00540776" w:rsidP="003351C2">
      <w:pPr>
        <w:pStyle w:val="a5"/>
        <w:ind w:left="1680" w:firstLineChars="0" w:firstLine="0"/>
      </w:pPr>
      <w:r>
        <w:t>网络故障，系统提示</w:t>
      </w:r>
    </w:p>
    <w:p w:rsidR="00DC48DB" w:rsidRDefault="00DC48DB" w:rsidP="00DC48DB">
      <w:pPr>
        <w:ind w:leftChars="200" w:left="420" w:firstLine="420"/>
      </w:pPr>
      <w:r>
        <w:t>后置条件：</w:t>
      </w:r>
    </w:p>
    <w:p w:rsidR="00DC48DB" w:rsidRDefault="003351C2" w:rsidP="003314F5">
      <w:pPr>
        <w:ind w:leftChars="200" w:left="420" w:firstLineChars="600" w:firstLine="1260"/>
      </w:pPr>
      <w:r>
        <w:t>无</w:t>
      </w:r>
    </w:p>
    <w:p w:rsidR="008D2865" w:rsidRPr="008D2865" w:rsidRDefault="008D2865" w:rsidP="008D2865">
      <w:pPr>
        <w:pStyle w:val="2"/>
        <w:rPr>
          <w:lang w:eastAsia="en-US"/>
        </w:rPr>
      </w:pPr>
      <w:bookmarkStart w:id="46" w:name="_Toc63754253"/>
      <w:bookmarkStart w:id="47" w:name="_Toc290468074"/>
      <w:bookmarkStart w:id="48" w:name="_Toc290468313"/>
      <w:bookmarkStart w:id="49" w:name="_Toc482025560"/>
      <w:r w:rsidRPr="008D2865">
        <w:rPr>
          <w:rFonts w:hint="eastAsia"/>
        </w:rPr>
        <w:t>扩展性</w:t>
      </w:r>
      <w:bookmarkEnd w:id="46"/>
      <w:bookmarkEnd w:id="47"/>
      <w:bookmarkEnd w:id="48"/>
      <w:bookmarkEnd w:id="49"/>
    </w:p>
    <w:p w:rsidR="008D2865" w:rsidRPr="008D2865" w:rsidRDefault="00123A95" w:rsidP="008D2865">
      <w:pPr>
        <w:spacing w:line="240" w:lineRule="auto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en-GB"/>
        </w:rPr>
        <w:t>增加需求时，能在原有</w:t>
      </w:r>
      <w:r w:rsidR="006F11E2">
        <w:rPr>
          <w:rFonts w:ascii="Times New Roman" w:eastAsia="宋体" w:hAnsi="Times New Roman" w:cs="Times New Roman" w:hint="eastAsia"/>
          <w:kern w:val="0"/>
          <w:szCs w:val="21"/>
          <w:lang w:val="en-GB"/>
        </w:rPr>
        <w:t>网站</w:t>
      </w:r>
      <w:r>
        <w:rPr>
          <w:rFonts w:ascii="Times New Roman" w:eastAsia="宋体" w:hAnsi="Times New Roman" w:cs="Times New Roman" w:hint="eastAsia"/>
          <w:kern w:val="0"/>
          <w:szCs w:val="21"/>
          <w:lang w:val="en-GB"/>
        </w:rPr>
        <w:t>上方便的扩展。</w:t>
      </w:r>
    </w:p>
    <w:p w:rsidR="008D2865" w:rsidRPr="008D2865" w:rsidRDefault="008D2865" w:rsidP="008D2865">
      <w:pPr>
        <w:pStyle w:val="2"/>
        <w:rPr>
          <w:lang w:eastAsia="en-US"/>
        </w:rPr>
      </w:pPr>
      <w:bookmarkStart w:id="50" w:name="_Toc290468075"/>
      <w:bookmarkStart w:id="51" w:name="_Toc290468314"/>
      <w:bookmarkStart w:id="52" w:name="_Toc482025561"/>
      <w:r>
        <w:rPr>
          <w:rFonts w:hint="eastAsia"/>
        </w:rPr>
        <w:t>安全性</w:t>
      </w:r>
      <w:bookmarkEnd w:id="50"/>
      <w:bookmarkEnd w:id="51"/>
      <w:bookmarkEnd w:id="52"/>
    </w:p>
    <w:p w:rsidR="008D2865" w:rsidRPr="008D2865" w:rsidRDefault="0014431E" w:rsidP="008D2865">
      <w:pPr>
        <w:spacing w:line="240" w:lineRule="auto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en-GB"/>
        </w:rPr>
        <w:t>无</w:t>
      </w:r>
    </w:p>
    <w:p w:rsidR="008D2865" w:rsidRPr="008D2865" w:rsidRDefault="002D1653" w:rsidP="002D1653">
      <w:pPr>
        <w:pStyle w:val="2"/>
      </w:pPr>
      <w:bookmarkStart w:id="53" w:name="_Toc482025562"/>
      <w:r w:rsidRPr="002D1653">
        <w:rPr>
          <w:rFonts w:hint="eastAsia"/>
        </w:rPr>
        <w:t>可用性</w:t>
      </w:r>
      <w:bookmarkEnd w:id="53"/>
    </w:p>
    <w:p w:rsidR="008D2865" w:rsidRPr="008D2865" w:rsidRDefault="006F11E2" w:rsidP="008D2865">
      <w:pPr>
        <w:spacing w:line="240" w:lineRule="auto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en-GB"/>
        </w:rPr>
        <w:t>基本满足程序员能够查询相应的数据和解决应有的问题</w:t>
      </w:r>
    </w:p>
    <w:p w:rsidR="008D2865" w:rsidRPr="00123A95" w:rsidRDefault="008D2865" w:rsidP="00123A95">
      <w:pPr>
        <w:pStyle w:val="2"/>
        <w:rPr>
          <w:lang w:eastAsia="en-US"/>
        </w:rPr>
      </w:pPr>
      <w:bookmarkStart w:id="54" w:name="_Toc63754257"/>
      <w:bookmarkStart w:id="55" w:name="_Toc290468078"/>
      <w:bookmarkStart w:id="56" w:name="_Toc290468317"/>
      <w:bookmarkStart w:id="57" w:name="_Toc482025563"/>
      <w:r w:rsidRPr="008D2865">
        <w:rPr>
          <w:rFonts w:hint="eastAsia"/>
        </w:rPr>
        <w:t>可靠性</w:t>
      </w:r>
      <w:bookmarkEnd w:id="54"/>
      <w:bookmarkEnd w:id="55"/>
      <w:bookmarkEnd w:id="56"/>
      <w:bookmarkEnd w:id="57"/>
    </w:p>
    <w:p w:rsidR="008D2865" w:rsidRPr="008D2865" w:rsidRDefault="00123A95" w:rsidP="008D2865">
      <w:pPr>
        <w:spacing w:line="240" w:lineRule="auto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en-GB"/>
        </w:rPr>
        <w:t>数据统计要足够的准确，系统应该具有良好的可靠性来满足用户需求</w:t>
      </w:r>
    </w:p>
    <w:p w:rsidR="008D2865" w:rsidRPr="008D2865" w:rsidRDefault="008D2865" w:rsidP="008D2865">
      <w:pPr>
        <w:pStyle w:val="2"/>
        <w:rPr>
          <w:lang w:eastAsia="en-US"/>
        </w:rPr>
      </w:pPr>
      <w:bookmarkStart w:id="58" w:name="_Toc63754258"/>
      <w:bookmarkStart w:id="59" w:name="_Toc290468079"/>
      <w:bookmarkStart w:id="60" w:name="_Toc290468318"/>
      <w:bookmarkStart w:id="61" w:name="_Toc482025564"/>
      <w:r w:rsidRPr="008D2865">
        <w:rPr>
          <w:rFonts w:hint="eastAsia"/>
        </w:rPr>
        <w:t>运营培训需求</w:t>
      </w:r>
      <w:bookmarkEnd w:id="58"/>
      <w:bookmarkEnd w:id="59"/>
      <w:bookmarkEnd w:id="60"/>
      <w:bookmarkEnd w:id="61"/>
    </w:p>
    <w:p w:rsidR="008D2865" w:rsidRPr="008D2865" w:rsidRDefault="00DB6148" w:rsidP="008D2865">
      <w:pPr>
        <w:spacing w:line="240" w:lineRule="auto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en-GB"/>
        </w:rPr>
        <w:t>简单的操作培训</w:t>
      </w:r>
    </w:p>
    <w:p w:rsidR="0046113C" w:rsidRDefault="0046113C" w:rsidP="0046113C">
      <w:pPr>
        <w:pStyle w:val="1"/>
      </w:pPr>
      <w:bookmarkStart w:id="62" w:name="_Toc290468081"/>
      <w:bookmarkStart w:id="63" w:name="_Toc290468320"/>
      <w:bookmarkStart w:id="64" w:name="_Toc482025565"/>
      <w:r>
        <w:rPr>
          <w:rFonts w:hint="eastAsia"/>
        </w:rPr>
        <w:t>附录</w:t>
      </w:r>
      <w:bookmarkEnd w:id="62"/>
      <w:bookmarkEnd w:id="63"/>
      <w:bookmarkEnd w:id="64"/>
    </w:p>
    <w:p w:rsidR="0046113C" w:rsidRDefault="0046113C" w:rsidP="0046113C">
      <w:pPr>
        <w:pStyle w:val="2"/>
        <w:ind w:left="0" w:firstLine="0"/>
      </w:pPr>
      <w:bookmarkStart w:id="65" w:name="_Toc289240566"/>
      <w:bookmarkStart w:id="66" w:name="_Toc290468082"/>
      <w:bookmarkStart w:id="67" w:name="_Toc290468321"/>
      <w:bookmarkStart w:id="68" w:name="_Toc482025566"/>
      <w:r>
        <w:rPr>
          <w:rFonts w:hint="eastAsia"/>
        </w:rPr>
        <w:t>修改记录</w:t>
      </w:r>
      <w:bookmarkEnd w:id="65"/>
      <w:bookmarkEnd w:id="66"/>
      <w:bookmarkEnd w:id="67"/>
      <w:bookmarkEnd w:id="68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134"/>
        <w:gridCol w:w="1276"/>
        <w:gridCol w:w="3834"/>
        <w:gridCol w:w="1603"/>
      </w:tblGrid>
      <w:tr w:rsidR="0046113C" w:rsidTr="00C72F78">
        <w:tc>
          <w:tcPr>
            <w:tcW w:w="675" w:type="dxa"/>
            <w:shd w:val="pct20" w:color="auto" w:fill="auto"/>
          </w:tcPr>
          <w:p w:rsidR="0046113C" w:rsidRDefault="0046113C" w:rsidP="00C72F78">
            <w:r>
              <w:rPr>
                <w:rFonts w:hint="eastAsia"/>
              </w:rPr>
              <w:t>版本</w:t>
            </w:r>
          </w:p>
        </w:tc>
        <w:tc>
          <w:tcPr>
            <w:tcW w:w="1134" w:type="dxa"/>
            <w:shd w:val="pct20" w:color="auto" w:fill="auto"/>
          </w:tcPr>
          <w:p w:rsidR="0046113C" w:rsidRDefault="0046113C" w:rsidP="00C72F78">
            <w:r>
              <w:rPr>
                <w:rFonts w:hint="eastAsia"/>
              </w:rPr>
              <w:t>修改人</w:t>
            </w:r>
          </w:p>
        </w:tc>
        <w:tc>
          <w:tcPr>
            <w:tcW w:w="1276" w:type="dxa"/>
            <w:shd w:val="pct20" w:color="auto" w:fill="auto"/>
          </w:tcPr>
          <w:p w:rsidR="0046113C" w:rsidRDefault="0046113C" w:rsidP="00C72F78">
            <w:r>
              <w:rPr>
                <w:rFonts w:hint="eastAsia"/>
              </w:rPr>
              <w:t>修改时间</w:t>
            </w:r>
          </w:p>
        </w:tc>
        <w:tc>
          <w:tcPr>
            <w:tcW w:w="3834" w:type="dxa"/>
            <w:shd w:val="pct20" w:color="auto" w:fill="auto"/>
          </w:tcPr>
          <w:p w:rsidR="0046113C" w:rsidRDefault="0046113C" w:rsidP="00C72F78">
            <w:r>
              <w:rPr>
                <w:rFonts w:hint="eastAsia"/>
              </w:rPr>
              <w:t>修改内容</w:t>
            </w:r>
          </w:p>
        </w:tc>
        <w:tc>
          <w:tcPr>
            <w:tcW w:w="1603" w:type="dxa"/>
            <w:shd w:val="pct20" w:color="auto" w:fill="auto"/>
          </w:tcPr>
          <w:p w:rsidR="0046113C" w:rsidRDefault="0046113C" w:rsidP="00C72F78">
            <w:r>
              <w:rPr>
                <w:rFonts w:hint="eastAsia"/>
              </w:rPr>
              <w:t>核准</w:t>
            </w:r>
          </w:p>
        </w:tc>
      </w:tr>
      <w:tr w:rsidR="0046113C" w:rsidTr="00C72F78">
        <w:tc>
          <w:tcPr>
            <w:tcW w:w="675" w:type="dxa"/>
          </w:tcPr>
          <w:p w:rsidR="0046113C" w:rsidRDefault="00EF66C0" w:rsidP="00C72F78">
            <w:r>
              <w:lastRenderedPageBreak/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1134" w:type="dxa"/>
          </w:tcPr>
          <w:p w:rsidR="0046113C" w:rsidRDefault="0046113C" w:rsidP="00C72F78"/>
        </w:tc>
        <w:tc>
          <w:tcPr>
            <w:tcW w:w="1276" w:type="dxa"/>
          </w:tcPr>
          <w:p w:rsidR="0046113C" w:rsidRDefault="00FF75A8" w:rsidP="00C72F78">
            <w:r>
              <w:t>2016</w:t>
            </w:r>
            <w:r w:rsidR="00EF66C0">
              <w:t>-</w:t>
            </w:r>
            <w:r>
              <w:t>11-14</w:t>
            </w:r>
          </w:p>
        </w:tc>
        <w:tc>
          <w:tcPr>
            <w:tcW w:w="3834" w:type="dxa"/>
          </w:tcPr>
          <w:p w:rsidR="0046113C" w:rsidRDefault="00EF66C0" w:rsidP="00C72F78">
            <w:r>
              <w:rPr>
                <w:rFonts w:hint="eastAsia"/>
              </w:rPr>
              <w:t>文档撰写</w:t>
            </w:r>
          </w:p>
        </w:tc>
        <w:tc>
          <w:tcPr>
            <w:tcW w:w="1603" w:type="dxa"/>
          </w:tcPr>
          <w:p w:rsidR="0046113C" w:rsidRDefault="0046113C" w:rsidP="00C72F78"/>
        </w:tc>
      </w:tr>
      <w:tr w:rsidR="0046113C" w:rsidTr="00C72F78">
        <w:tc>
          <w:tcPr>
            <w:tcW w:w="675" w:type="dxa"/>
          </w:tcPr>
          <w:p w:rsidR="0046113C" w:rsidRDefault="0046113C" w:rsidP="00C72F78"/>
        </w:tc>
        <w:tc>
          <w:tcPr>
            <w:tcW w:w="1134" w:type="dxa"/>
          </w:tcPr>
          <w:p w:rsidR="0046113C" w:rsidRDefault="0046113C" w:rsidP="00C72F78"/>
        </w:tc>
        <w:tc>
          <w:tcPr>
            <w:tcW w:w="1276" w:type="dxa"/>
          </w:tcPr>
          <w:p w:rsidR="0046113C" w:rsidRDefault="0046113C" w:rsidP="00C72F78"/>
        </w:tc>
        <w:tc>
          <w:tcPr>
            <w:tcW w:w="3834" w:type="dxa"/>
          </w:tcPr>
          <w:p w:rsidR="0046113C" w:rsidRDefault="0046113C" w:rsidP="00C72F78"/>
        </w:tc>
        <w:tc>
          <w:tcPr>
            <w:tcW w:w="1603" w:type="dxa"/>
          </w:tcPr>
          <w:p w:rsidR="0046113C" w:rsidRDefault="0046113C" w:rsidP="00C72F78"/>
        </w:tc>
      </w:tr>
      <w:tr w:rsidR="0046113C" w:rsidTr="00C72F78">
        <w:tc>
          <w:tcPr>
            <w:tcW w:w="675" w:type="dxa"/>
          </w:tcPr>
          <w:p w:rsidR="0046113C" w:rsidRDefault="0046113C" w:rsidP="00C72F78"/>
        </w:tc>
        <w:tc>
          <w:tcPr>
            <w:tcW w:w="1134" w:type="dxa"/>
          </w:tcPr>
          <w:p w:rsidR="0046113C" w:rsidRDefault="0046113C" w:rsidP="00C72F78"/>
        </w:tc>
        <w:tc>
          <w:tcPr>
            <w:tcW w:w="1276" w:type="dxa"/>
          </w:tcPr>
          <w:p w:rsidR="0046113C" w:rsidRDefault="0046113C" w:rsidP="00C72F78"/>
        </w:tc>
        <w:tc>
          <w:tcPr>
            <w:tcW w:w="3834" w:type="dxa"/>
          </w:tcPr>
          <w:p w:rsidR="0046113C" w:rsidRDefault="0046113C" w:rsidP="00C72F78"/>
        </w:tc>
        <w:tc>
          <w:tcPr>
            <w:tcW w:w="1603" w:type="dxa"/>
          </w:tcPr>
          <w:p w:rsidR="0046113C" w:rsidRDefault="0046113C" w:rsidP="00C72F78"/>
        </w:tc>
      </w:tr>
    </w:tbl>
    <w:p w:rsidR="0046113C" w:rsidRPr="00B02902" w:rsidRDefault="0046113C" w:rsidP="0046113C"/>
    <w:p w:rsidR="0046113C" w:rsidRPr="0046113C" w:rsidRDefault="0046113C" w:rsidP="008D2865"/>
    <w:sectPr w:rsidR="0046113C" w:rsidRPr="0046113C" w:rsidSect="004F750B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196" w:rsidRDefault="00795196" w:rsidP="002F626D">
      <w:pPr>
        <w:spacing w:line="240" w:lineRule="auto"/>
      </w:pPr>
      <w:r>
        <w:separator/>
      </w:r>
    </w:p>
  </w:endnote>
  <w:endnote w:type="continuationSeparator" w:id="0">
    <w:p w:rsidR="00795196" w:rsidRDefault="00795196" w:rsidP="002F62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D50" w:rsidRDefault="00094D50" w:rsidP="004D2A20">
    <w:pPr>
      <w:pStyle w:val="a4"/>
      <w:ind w:right="18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196" w:rsidRDefault="00795196" w:rsidP="002F626D">
      <w:pPr>
        <w:spacing w:line="240" w:lineRule="auto"/>
      </w:pPr>
      <w:r>
        <w:separator/>
      </w:r>
    </w:p>
  </w:footnote>
  <w:footnote w:type="continuationSeparator" w:id="0">
    <w:p w:rsidR="00795196" w:rsidRDefault="00795196" w:rsidP="002F62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D50" w:rsidRDefault="00094D50" w:rsidP="009D6844">
    <w:pPr>
      <w:pStyle w:val="a3"/>
      <w:jc w:val="both"/>
    </w:pPr>
    <w:r>
      <w:rPr>
        <w:rFonts w:hint="eastAsia"/>
      </w:rPr>
      <w:t xml:space="preserve">                                                                </w:t>
    </w:r>
    <w:r>
      <w:rPr>
        <w:rFonts w:hint="eastAsia"/>
      </w:rPr>
      <w:t>高德地图租房路线需求确认书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B1D1D"/>
    <w:multiLevelType w:val="hybridMultilevel"/>
    <w:tmpl w:val="0CAA19BC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">
    <w:nsid w:val="08C34BAC"/>
    <w:multiLevelType w:val="singleLevel"/>
    <w:tmpl w:val="AACCCA86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2">
    <w:nsid w:val="09843CC7"/>
    <w:multiLevelType w:val="hybridMultilevel"/>
    <w:tmpl w:val="69DEF7C6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>
    <w:nsid w:val="1A933521"/>
    <w:multiLevelType w:val="hybridMultilevel"/>
    <w:tmpl w:val="FA78835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1F1C2683"/>
    <w:multiLevelType w:val="hybridMultilevel"/>
    <w:tmpl w:val="4E463D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58D4196"/>
    <w:multiLevelType w:val="singleLevel"/>
    <w:tmpl w:val="AACCCA86"/>
    <w:lvl w:ilvl="0">
      <w:start w:val="1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6">
    <w:nsid w:val="2A151F3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31D97CCD"/>
    <w:multiLevelType w:val="hybridMultilevel"/>
    <w:tmpl w:val="533ECBE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380148AC"/>
    <w:multiLevelType w:val="hybridMultilevel"/>
    <w:tmpl w:val="67127A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CBE77AD"/>
    <w:multiLevelType w:val="hybridMultilevel"/>
    <w:tmpl w:val="0A5EFB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8EF2A8B"/>
    <w:multiLevelType w:val="hybridMultilevel"/>
    <w:tmpl w:val="8B80411C"/>
    <w:lvl w:ilvl="0" w:tplc="44421DE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4D95192F"/>
    <w:multiLevelType w:val="hybridMultilevel"/>
    <w:tmpl w:val="A6521444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>
    <w:nsid w:val="57FC2B01"/>
    <w:multiLevelType w:val="hybridMultilevel"/>
    <w:tmpl w:val="00866AB6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80B2D46"/>
    <w:multiLevelType w:val="hybridMultilevel"/>
    <w:tmpl w:val="FF62E6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13"/>
  </w:num>
  <w:num w:numId="5">
    <w:abstractNumId w:val="12"/>
  </w:num>
  <w:num w:numId="6">
    <w:abstractNumId w:val="9"/>
  </w:num>
  <w:num w:numId="7">
    <w:abstractNumId w:val="1"/>
  </w:num>
  <w:num w:numId="8">
    <w:abstractNumId w:val="5"/>
  </w:num>
  <w:num w:numId="9">
    <w:abstractNumId w:val="0"/>
  </w:num>
  <w:num w:numId="10">
    <w:abstractNumId w:val="7"/>
  </w:num>
  <w:num w:numId="11">
    <w:abstractNumId w:val="11"/>
  </w:num>
  <w:num w:numId="12">
    <w:abstractNumId w:val="3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31E"/>
    <w:rsid w:val="0003229E"/>
    <w:rsid w:val="00045FDC"/>
    <w:rsid w:val="000564EA"/>
    <w:rsid w:val="00090383"/>
    <w:rsid w:val="0009445B"/>
    <w:rsid w:val="00094B7C"/>
    <w:rsid w:val="00094D50"/>
    <w:rsid w:val="000B3E5A"/>
    <w:rsid w:val="000D3D4F"/>
    <w:rsid w:val="00114A67"/>
    <w:rsid w:val="00117B81"/>
    <w:rsid w:val="00123A95"/>
    <w:rsid w:val="0014431E"/>
    <w:rsid w:val="0015313D"/>
    <w:rsid w:val="00157511"/>
    <w:rsid w:val="00173F36"/>
    <w:rsid w:val="00191C63"/>
    <w:rsid w:val="001D4503"/>
    <w:rsid w:val="001D7895"/>
    <w:rsid w:val="001F1943"/>
    <w:rsid w:val="002122FA"/>
    <w:rsid w:val="0021780D"/>
    <w:rsid w:val="00217EDD"/>
    <w:rsid w:val="00232920"/>
    <w:rsid w:val="00250809"/>
    <w:rsid w:val="00277214"/>
    <w:rsid w:val="00293C3C"/>
    <w:rsid w:val="002A70FC"/>
    <w:rsid w:val="002C2C06"/>
    <w:rsid w:val="002D1653"/>
    <w:rsid w:val="002F626D"/>
    <w:rsid w:val="00303AB5"/>
    <w:rsid w:val="00303F36"/>
    <w:rsid w:val="00307D9D"/>
    <w:rsid w:val="003314F5"/>
    <w:rsid w:val="003351C2"/>
    <w:rsid w:val="00336877"/>
    <w:rsid w:val="0039230E"/>
    <w:rsid w:val="003B5246"/>
    <w:rsid w:val="003D1C15"/>
    <w:rsid w:val="003E2D91"/>
    <w:rsid w:val="0040212E"/>
    <w:rsid w:val="004050A9"/>
    <w:rsid w:val="00417A47"/>
    <w:rsid w:val="004212BE"/>
    <w:rsid w:val="00421B5D"/>
    <w:rsid w:val="0046113C"/>
    <w:rsid w:val="00470BF8"/>
    <w:rsid w:val="00471B4C"/>
    <w:rsid w:val="00481BC0"/>
    <w:rsid w:val="00482A6A"/>
    <w:rsid w:val="004A3687"/>
    <w:rsid w:val="004D2A20"/>
    <w:rsid w:val="004F3B80"/>
    <w:rsid w:val="004F454D"/>
    <w:rsid w:val="004F750B"/>
    <w:rsid w:val="004F7DCA"/>
    <w:rsid w:val="00534C12"/>
    <w:rsid w:val="00540776"/>
    <w:rsid w:val="00551A9C"/>
    <w:rsid w:val="005668C3"/>
    <w:rsid w:val="0057145B"/>
    <w:rsid w:val="00594852"/>
    <w:rsid w:val="005B4462"/>
    <w:rsid w:val="005C62A1"/>
    <w:rsid w:val="005D5271"/>
    <w:rsid w:val="005F3BD6"/>
    <w:rsid w:val="00610A00"/>
    <w:rsid w:val="00613DD6"/>
    <w:rsid w:val="00626DDC"/>
    <w:rsid w:val="00655C10"/>
    <w:rsid w:val="006747E4"/>
    <w:rsid w:val="006C0228"/>
    <w:rsid w:val="006C0429"/>
    <w:rsid w:val="006C452A"/>
    <w:rsid w:val="006C792F"/>
    <w:rsid w:val="006F0D21"/>
    <w:rsid w:val="006F11E2"/>
    <w:rsid w:val="006F31DF"/>
    <w:rsid w:val="00703A76"/>
    <w:rsid w:val="00705135"/>
    <w:rsid w:val="00711EEE"/>
    <w:rsid w:val="007278C2"/>
    <w:rsid w:val="00753981"/>
    <w:rsid w:val="007575F3"/>
    <w:rsid w:val="00764CE7"/>
    <w:rsid w:val="00772D97"/>
    <w:rsid w:val="00783C02"/>
    <w:rsid w:val="00795196"/>
    <w:rsid w:val="007A082B"/>
    <w:rsid w:val="007A2F88"/>
    <w:rsid w:val="007A753B"/>
    <w:rsid w:val="007E144C"/>
    <w:rsid w:val="00814FA5"/>
    <w:rsid w:val="00831263"/>
    <w:rsid w:val="008345C6"/>
    <w:rsid w:val="0084587D"/>
    <w:rsid w:val="008761E6"/>
    <w:rsid w:val="0088326E"/>
    <w:rsid w:val="00885776"/>
    <w:rsid w:val="00886E8C"/>
    <w:rsid w:val="00891797"/>
    <w:rsid w:val="0089476C"/>
    <w:rsid w:val="008A36D0"/>
    <w:rsid w:val="008C0FC1"/>
    <w:rsid w:val="008D2865"/>
    <w:rsid w:val="0091347B"/>
    <w:rsid w:val="00966B19"/>
    <w:rsid w:val="00980365"/>
    <w:rsid w:val="009A24BA"/>
    <w:rsid w:val="009B7C79"/>
    <w:rsid w:val="009D6844"/>
    <w:rsid w:val="009E6649"/>
    <w:rsid w:val="009F690C"/>
    <w:rsid w:val="00A243AE"/>
    <w:rsid w:val="00A30AA9"/>
    <w:rsid w:val="00A3399C"/>
    <w:rsid w:val="00A46ADE"/>
    <w:rsid w:val="00A55343"/>
    <w:rsid w:val="00A637D7"/>
    <w:rsid w:val="00A7406E"/>
    <w:rsid w:val="00A751EF"/>
    <w:rsid w:val="00AA1B14"/>
    <w:rsid w:val="00AA5BAE"/>
    <w:rsid w:val="00AC1220"/>
    <w:rsid w:val="00AE2CC4"/>
    <w:rsid w:val="00AF2073"/>
    <w:rsid w:val="00B22E1A"/>
    <w:rsid w:val="00B33A58"/>
    <w:rsid w:val="00B36109"/>
    <w:rsid w:val="00B42794"/>
    <w:rsid w:val="00BB66C2"/>
    <w:rsid w:val="00BC0FEE"/>
    <w:rsid w:val="00BC243B"/>
    <w:rsid w:val="00BE1CFA"/>
    <w:rsid w:val="00BE3FC1"/>
    <w:rsid w:val="00BF7529"/>
    <w:rsid w:val="00C0202F"/>
    <w:rsid w:val="00C029C3"/>
    <w:rsid w:val="00C2178C"/>
    <w:rsid w:val="00C50493"/>
    <w:rsid w:val="00C6186E"/>
    <w:rsid w:val="00C72F78"/>
    <w:rsid w:val="00C8229E"/>
    <w:rsid w:val="00C82D75"/>
    <w:rsid w:val="00CA6D4B"/>
    <w:rsid w:val="00CB79B3"/>
    <w:rsid w:val="00CC5091"/>
    <w:rsid w:val="00CC5429"/>
    <w:rsid w:val="00CF246B"/>
    <w:rsid w:val="00CF7169"/>
    <w:rsid w:val="00D1382D"/>
    <w:rsid w:val="00D2083F"/>
    <w:rsid w:val="00D740B1"/>
    <w:rsid w:val="00D87FF6"/>
    <w:rsid w:val="00DB028C"/>
    <w:rsid w:val="00DB0E78"/>
    <w:rsid w:val="00DB6148"/>
    <w:rsid w:val="00DC48DB"/>
    <w:rsid w:val="00DE7738"/>
    <w:rsid w:val="00E26751"/>
    <w:rsid w:val="00E2715D"/>
    <w:rsid w:val="00E32F60"/>
    <w:rsid w:val="00E403CE"/>
    <w:rsid w:val="00E42EE8"/>
    <w:rsid w:val="00E76FD0"/>
    <w:rsid w:val="00E81EAA"/>
    <w:rsid w:val="00ED0F1A"/>
    <w:rsid w:val="00ED1A6F"/>
    <w:rsid w:val="00EF66C0"/>
    <w:rsid w:val="00F05FCC"/>
    <w:rsid w:val="00F07231"/>
    <w:rsid w:val="00F23880"/>
    <w:rsid w:val="00F57D36"/>
    <w:rsid w:val="00F7183C"/>
    <w:rsid w:val="00F8242C"/>
    <w:rsid w:val="00F91EBE"/>
    <w:rsid w:val="00F9703E"/>
    <w:rsid w:val="00FB1A14"/>
    <w:rsid w:val="00FD4C88"/>
    <w:rsid w:val="00FD7C35"/>
    <w:rsid w:val="00FF4E85"/>
    <w:rsid w:val="00FF75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50B"/>
  </w:style>
  <w:style w:type="paragraph" w:styleId="1">
    <w:name w:val="heading 1"/>
    <w:basedOn w:val="a"/>
    <w:next w:val="a"/>
    <w:link w:val="1Char"/>
    <w:uiPriority w:val="9"/>
    <w:qFormat/>
    <w:rsid w:val="002F626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626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626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F626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F626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F626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F626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F626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F626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62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62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626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626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626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62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F626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F62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F626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F626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F626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F626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F626D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FD7C3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5534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55343"/>
    <w:rPr>
      <w:sz w:val="18"/>
      <w:szCs w:val="18"/>
    </w:rPr>
  </w:style>
  <w:style w:type="table" w:styleId="a7">
    <w:name w:val="Table Grid"/>
    <w:basedOn w:val="a1"/>
    <w:uiPriority w:val="59"/>
    <w:rsid w:val="0046113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F57D36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57D36"/>
  </w:style>
  <w:style w:type="paragraph" w:styleId="20">
    <w:name w:val="toc 2"/>
    <w:basedOn w:val="a"/>
    <w:next w:val="a"/>
    <w:autoRedefine/>
    <w:uiPriority w:val="39"/>
    <w:unhideWhenUsed/>
    <w:rsid w:val="00F57D3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57D36"/>
    <w:pPr>
      <w:ind w:leftChars="400" w:left="840"/>
    </w:pPr>
  </w:style>
  <w:style w:type="character" w:styleId="a8">
    <w:name w:val="Hyperlink"/>
    <w:basedOn w:val="a0"/>
    <w:uiPriority w:val="99"/>
    <w:unhideWhenUsed/>
    <w:rsid w:val="00F57D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50B"/>
  </w:style>
  <w:style w:type="paragraph" w:styleId="1">
    <w:name w:val="heading 1"/>
    <w:basedOn w:val="a"/>
    <w:next w:val="a"/>
    <w:link w:val="1Char"/>
    <w:uiPriority w:val="9"/>
    <w:qFormat/>
    <w:rsid w:val="002F626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626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626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F626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F626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F626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F626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F626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F626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62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62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626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626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626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62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F626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F62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F626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F626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F626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F626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F626D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FD7C3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5534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55343"/>
    <w:rPr>
      <w:sz w:val="18"/>
      <w:szCs w:val="18"/>
    </w:rPr>
  </w:style>
  <w:style w:type="table" w:styleId="a7">
    <w:name w:val="Table Grid"/>
    <w:basedOn w:val="a1"/>
    <w:uiPriority w:val="59"/>
    <w:rsid w:val="0046113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F57D36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57D36"/>
  </w:style>
  <w:style w:type="paragraph" w:styleId="20">
    <w:name w:val="toc 2"/>
    <w:basedOn w:val="a"/>
    <w:next w:val="a"/>
    <w:autoRedefine/>
    <w:uiPriority w:val="39"/>
    <w:unhideWhenUsed/>
    <w:rsid w:val="00F57D3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57D36"/>
    <w:pPr>
      <w:ind w:leftChars="400" w:left="840"/>
    </w:pPr>
  </w:style>
  <w:style w:type="character" w:styleId="a8">
    <w:name w:val="Hyperlink"/>
    <w:basedOn w:val="a0"/>
    <w:uiPriority w:val="99"/>
    <w:unhideWhenUsed/>
    <w:rsid w:val="00F57D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0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OTQP-PMT-2-1%20&#38656;&#27714;&#30830;&#35748;&#20070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DBFAE-6D29-4774-BEA7-8B9404992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OTQP-PMT-2-1 需求确认书.dotx</Template>
  <TotalTime>27</TotalTime>
  <Pages>9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需求确认书</dc:title>
  <dc:creator>孟双英</dc:creator>
  <cp:lastModifiedBy>Windows 用户</cp:lastModifiedBy>
  <cp:revision>45</cp:revision>
  <dcterms:created xsi:type="dcterms:W3CDTF">2017-05-08T08:08:00Z</dcterms:created>
  <dcterms:modified xsi:type="dcterms:W3CDTF">2017-05-08T08:54:00Z</dcterms:modified>
</cp:coreProperties>
</file>